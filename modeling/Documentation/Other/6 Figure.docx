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DD479" w14:textId="77777777" w:rsidR="00A042CC" w:rsidRPr="00363ABC" w:rsidRDefault="00A042CC" w:rsidP="00634BBA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475EDE8E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2F2682">
        <w:rPr>
          <w:b/>
          <w:spacing w:val="-10"/>
          <w:sz w:val="28"/>
          <w:szCs w:val="28"/>
          <w:lang w:val="uk-UA" w:eastAsia="uk-UA"/>
        </w:rPr>
        <w:t>5</w:t>
      </w:r>
    </w:p>
    <w:p w14:paraId="35FB34CC" w14:textId="00CD01DA" w:rsidR="00F54AF5" w:rsidRPr="00DB769F" w:rsidRDefault="00F01C6D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01C6D">
        <w:rPr>
          <w:b/>
          <w:sz w:val="28"/>
          <w:lang w:val="uk-UA"/>
        </w:rPr>
        <w:t>Розробка класу для визначення фігури</w:t>
      </w:r>
    </w:p>
    <w:p w14:paraId="3A3C208F" w14:textId="39F1ACC9" w:rsidR="00DB769F" w:rsidRPr="00F01C6D" w:rsidRDefault="00422862" w:rsidP="003F5952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="002F2682" w:rsidRPr="002F2682">
        <w:rPr>
          <w:sz w:val="28"/>
          <w:lang w:val="uk-UA"/>
        </w:rPr>
        <w:t xml:space="preserve">оволодіти методами та засобами </w:t>
      </w:r>
      <w:r w:rsidR="00F01C6D">
        <w:rPr>
          <w:sz w:val="28"/>
          <w:lang w:val="uk-UA"/>
        </w:rPr>
        <w:t>розробки класів на прикладі малювання фігури</w:t>
      </w:r>
    </w:p>
    <w:p w14:paraId="5A38A89A" w14:textId="23FB8617" w:rsidR="00F01C6D" w:rsidRDefault="00F01C6D" w:rsidP="00F01C6D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>
        <w:rPr>
          <w:sz w:val="28"/>
          <w:lang w:val="uk-UA"/>
        </w:rPr>
        <w:t>Р</w:t>
      </w:r>
      <w:r w:rsidRPr="00D8583E">
        <w:rPr>
          <w:sz w:val="28"/>
          <w:lang w:val="uk-UA"/>
        </w:rPr>
        <w:t xml:space="preserve">озробити </w:t>
      </w:r>
      <w:r>
        <w:rPr>
          <w:sz w:val="28"/>
          <w:lang w:val="uk-UA"/>
        </w:rPr>
        <w:t>класи для малювання фігури</w:t>
      </w:r>
    </w:p>
    <w:p w14:paraId="788E9A89" w14:textId="355EF0EE" w:rsidR="00F01C6D" w:rsidRPr="007E665F" w:rsidRDefault="00F01C6D" w:rsidP="007E665F">
      <w:pPr>
        <w:spacing w:line="360" w:lineRule="auto"/>
        <w:ind w:left="142" w:firstLine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640F5E5" wp14:editId="247485ED">
            <wp:extent cx="4171950" cy="285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381" cy="28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FC49" w14:textId="73597860" w:rsidR="003F5952" w:rsidRDefault="007E665F" w:rsidP="003F5952">
      <w:pPr>
        <w:pStyle w:val="ListParagraph"/>
        <w:numPr>
          <w:ilvl w:val="0"/>
          <w:numId w:val="34"/>
        </w:numPr>
        <w:spacing w:line="360" w:lineRule="auto"/>
        <w:rPr>
          <w:b/>
          <w:sz w:val="28"/>
        </w:rPr>
      </w:pPr>
      <w:r>
        <w:rPr>
          <w:b/>
          <w:sz w:val="28"/>
        </w:rPr>
        <w:t>Текст програми</w:t>
      </w:r>
    </w:p>
    <w:p w14:paraId="4A6BFF33" w14:textId="683E92FF" w:rsidR="00897584" w:rsidRPr="00897584" w:rsidRDefault="00897584" w:rsidP="00897584">
      <w:pPr>
        <w:spacing w:line="360" w:lineRule="auto"/>
        <w:rPr>
          <w:b/>
          <w:i/>
          <w:sz w:val="28"/>
          <w:u w:val="single"/>
          <w:lang w:val="en-US"/>
        </w:rPr>
      </w:pPr>
      <w:r w:rsidRPr="00897584">
        <w:rPr>
          <w:b/>
          <w:i/>
          <w:sz w:val="28"/>
          <w:u w:val="single"/>
          <w:lang w:val="en-US"/>
        </w:rPr>
        <w:t>Figure.h</w:t>
      </w:r>
    </w:p>
    <w:p w14:paraId="19E5D559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AF00DB"/>
          <w:kern w:val="0"/>
          <w:sz w:val="18"/>
          <w:szCs w:val="21"/>
          <w:lang w:val="en-US"/>
        </w:rPr>
        <w:t>#pragma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FF0000"/>
          <w:kern w:val="0"/>
          <w:sz w:val="18"/>
          <w:szCs w:val="21"/>
          <w:lang w:val="en-US"/>
        </w:rPr>
        <w:t>once</w:t>
      </w:r>
    </w:p>
    <w:p w14:paraId="213676CC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178442E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AF00DB"/>
          <w:kern w:val="0"/>
          <w:sz w:val="18"/>
          <w:szCs w:val="21"/>
          <w:lang w:val="en-US"/>
        </w:rPr>
        <w:t>#include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A31515"/>
          <w:kern w:val="0"/>
          <w:sz w:val="18"/>
          <w:szCs w:val="21"/>
          <w:lang w:val="en-US"/>
        </w:rPr>
        <w:t>&lt;cmath&gt;</w:t>
      </w:r>
    </w:p>
    <w:p w14:paraId="3DDC6AE8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AF00DB"/>
          <w:kern w:val="0"/>
          <w:sz w:val="18"/>
          <w:szCs w:val="21"/>
          <w:lang w:val="en-US"/>
        </w:rPr>
        <w:t>#include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A31515"/>
          <w:kern w:val="0"/>
          <w:sz w:val="18"/>
          <w:szCs w:val="21"/>
          <w:lang w:val="en-US"/>
        </w:rPr>
        <w:t>&lt;SFML/Graphics.hpp&gt;</w:t>
      </w:r>
    </w:p>
    <w:p w14:paraId="4BFE2A16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0A165BB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namespace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267F99"/>
          <w:kern w:val="0"/>
          <w:sz w:val="18"/>
          <w:szCs w:val="21"/>
          <w:lang w:val="en-US"/>
        </w:rPr>
        <w:t>snow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7AC8ABAB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F6EBF52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class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267F99"/>
          <w:kern w:val="0"/>
          <w:sz w:val="18"/>
          <w:szCs w:val="21"/>
          <w:lang w:val="en-US"/>
        </w:rPr>
        <w:t>Figure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56AEA4E6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public:</w:t>
      </w:r>
    </w:p>
    <w:p w14:paraId="04F8EBFE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Figure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5C8219FB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Figure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(sf::Vector2f coords, 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float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angle = </w:t>
      </w:r>
      <w:r w:rsidRPr="00897584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float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size = </w:t>
      </w:r>
      <w:r w:rsidRPr="00897584">
        <w:rPr>
          <w:rFonts w:ascii="Consolas" w:hAnsi="Consolas"/>
          <w:color w:val="09885A"/>
          <w:kern w:val="0"/>
          <w:sz w:val="18"/>
          <w:szCs w:val="21"/>
          <w:lang w:val="en-US"/>
        </w:rPr>
        <w:t>20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62BA08F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void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draw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(sf::RenderWindow &amp;window);</w:t>
      </w:r>
    </w:p>
    <w:p w14:paraId="52BB306A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void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setPosition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(sf::Vector2f coords);</w:t>
      </w:r>
    </w:p>
    <w:p w14:paraId="723D41A0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      sf::Vector2f 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getPosition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330B7F47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void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move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(sf::Vector2f offset);</w:t>
      </w:r>
    </w:p>
    <w:p w14:paraId="5B1E8CD9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void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setAngle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float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angle);</w:t>
      </w:r>
    </w:p>
    <w:p w14:paraId="3E0E5AAA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float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getAngle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47B912EF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void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rotate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float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angle);</w:t>
      </w:r>
    </w:p>
    <w:p w14:paraId="2218393C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void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setSize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float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size);</w:t>
      </w:r>
    </w:p>
    <w:p w14:paraId="1658878B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float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getSize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5D54A3AE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lastRenderedPageBreak/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void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updatePoints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(); </w:t>
      </w:r>
    </w:p>
    <w:p w14:paraId="13182F4B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~Figure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() {}</w:t>
      </w:r>
    </w:p>
    <w:p w14:paraId="21DB04FF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A5B7FAE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private:</w:t>
      </w:r>
    </w:p>
    <w:p w14:paraId="533E1645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void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drawFragment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(sf::RenderWindow &amp;window);</w:t>
      </w:r>
    </w:p>
    <w:p w14:paraId="0FE929AA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EF01501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// </w:t>
      </w:r>
      <w:r w:rsidRPr="00897584">
        <w:rPr>
          <w:rFonts w:ascii="Consolas" w:hAnsi="Consolas"/>
          <w:color w:val="008000"/>
          <w:kern w:val="0"/>
          <w:sz w:val="18"/>
          <w:szCs w:val="21"/>
        </w:rPr>
        <w:t>Рисует</w:t>
      </w:r>
      <w:r w:rsidRPr="00897584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8000"/>
          <w:kern w:val="0"/>
          <w:sz w:val="18"/>
          <w:szCs w:val="21"/>
        </w:rPr>
        <w:t>общие</w:t>
      </w:r>
      <w:r w:rsidRPr="00897584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8000"/>
          <w:kern w:val="0"/>
          <w:sz w:val="18"/>
          <w:szCs w:val="21"/>
        </w:rPr>
        <w:t>части</w:t>
      </w:r>
      <w:r w:rsidRPr="00897584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8000"/>
          <w:kern w:val="0"/>
          <w:sz w:val="18"/>
          <w:szCs w:val="21"/>
        </w:rPr>
        <w:t>фигуры</w:t>
      </w:r>
    </w:p>
    <w:p w14:paraId="5B62B4AF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void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drawGeneralParts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(sf::RenderWindow &amp;window);</w:t>
      </w:r>
    </w:p>
    <w:p w14:paraId="74BA7803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09AEE25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      sf::VertexArray </w:t>
      </w:r>
      <w:r w:rsidRPr="00897584">
        <w:rPr>
          <w:rFonts w:ascii="Consolas" w:hAnsi="Consolas"/>
          <w:color w:val="795E26"/>
          <w:kern w:val="0"/>
          <w:sz w:val="18"/>
          <w:szCs w:val="21"/>
          <w:lang w:val="en-US"/>
        </w:rPr>
        <w:t>_getBezierCoords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(sf::Vector2f p1, sf::Vector2f p2, sf::Vector2f p3, 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int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count = </w:t>
      </w:r>
      <w:r w:rsidRPr="00897584">
        <w:rPr>
          <w:rFonts w:ascii="Consolas" w:hAnsi="Consolas"/>
          <w:color w:val="09885A"/>
          <w:kern w:val="0"/>
          <w:sz w:val="18"/>
          <w:szCs w:val="21"/>
          <w:lang w:val="en-US"/>
        </w:rPr>
        <w:t>30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2AEE060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9E2A209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</w:rPr>
        <w:t>float</w:t>
      </w:r>
      <w:r w:rsidRPr="00897584">
        <w:rPr>
          <w:rFonts w:ascii="Consolas" w:hAnsi="Consolas"/>
          <w:color w:val="000000"/>
          <w:kern w:val="0"/>
          <w:sz w:val="18"/>
          <w:szCs w:val="21"/>
        </w:rPr>
        <w:t xml:space="preserve"> _size;</w:t>
      </w:r>
    </w:p>
    <w:p w14:paraId="166F00F9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sf::Vector2f _coords;</w:t>
      </w:r>
    </w:p>
    <w:p w14:paraId="3B8511CC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float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_angle;</w:t>
      </w:r>
    </w:p>
    <w:p w14:paraId="7B088191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05F9C4D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sf::Vector2f _p1, _p2, _p3, _p4, _p5, _p6, _p7, _p8, _p9;</w:t>
      </w:r>
    </w:p>
    <w:p w14:paraId="3EFBFCEE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42310D3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8000"/>
          <w:kern w:val="0"/>
          <w:sz w:val="18"/>
          <w:szCs w:val="21"/>
        </w:rPr>
        <w:t>// Угол создаваемый точками p2, p0, p6</w:t>
      </w:r>
    </w:p>
    <w:p w14:paraId="30494ABE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const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double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_BETA1;</w:t>
      </w:r>
    </w:p>
    <w:p w14:paraId="06C51792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225E686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// </w:t>
      </w:r>
      <w:r w:rsidRPr="00897584">
        <w:rPr>
          <w:rFonts w:ascii="Consolas" w:hAnsi="Consolas"/>
          <w:color w:val="008000"/>
          <w:kern w:val="0"/>
          <w:sz w:val="18"/>
          <w:szCs w:val="21"/>
        </w:rPr>
        <w:t>Угол</w:t>
      </w:r>
      <w:r w:rsidRPr="00897584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8000"/>
          <w:kern w:val="0"/>
          <w:sz w:val="18"/>
          <w:szCs w:val="21"/>
        </w:rPr>
        <w:t>создаваемый</w:t>
      </w:r>
      <w:r w:rsidRPr="00897584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8000"/>
          <w:kern w:val="0"/>
          <w:sz w:val="18"/>
          <w:szCs w:val="21"/>
        </w:rPr>
        <w:t>точками</w:t>
      </w:r>
      <w:r w:rsidRPr="00897584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p6, p0, p5</w:t>
      </w:r>
    </w:p>
    <w:p w14:paraId="13097C26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const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double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_BETA2;</w:t>
      </w:r>
    </w:p>
    <w:p w14:paraId="6DEC6CA2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21070D9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// </w:t>
      </w:r>
      <w:r w:rsidRPr="00897584">
        <w:rPr>
          <w:rFonts w:ascii="Consolas" w:hAnsi="Consolas"/>
          <w:color w:val="008000"/>
          <w:kern w:val="0"/>
          <w:sz w:val="18"/>
          <w:szCs w:val="21"/>
        </w:rPr>
        <w:t>Длина</w:t>
      </w:r>
      <w:r w:rsidRPr="00897584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8000"/>
          <w:kern w:val="0"/>
          <w:sz w:val="18"/>
          <w:szCs w:val="21"/>
        </w:rPr>
        <w:t>отрезка</w:t>
      </w:r>
      <w:r w:rsidRPr="00897584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p0p2</w:t>
      </w:r>
    </w:p>
    <w:p w14:paraId="6BC6012E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const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double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_P0P2;</w:t>
      </w:r>
    </w:p>
    <w:p w14:paraId="26284570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1FC99C0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// </w:t>
      </w:r>
      <w:r w:rsidRPr="00897584">
        <w:rPr>
          <w:rFonts w:ascii="Consolas" w:hAnsi="Consolas"/>
          <w:color w:val="008000"/>
          <w:kern w:val="0"/>
          <w:sz w:val="18"/>
          <w:szCs w:val="21"/>
        </w:rPr>
        <w:t>Длина</w:t>
      </w:r>
      <w:r w:rsidRPr="00897584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8000"/>
          <w:kern w:val="0"/>
          <w:sz w:val="18"/>
          <w:szCs w:val="21"/>
        </w:rPr>
        <w:t>отрезка</w:t>
      </w:r>
      <w:r w:rsidRPr="00897584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p0p8</w:t>
      </w:r>
    </w:p>
    <w:p w14:paraId="02A34035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const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double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_P0P8;</w:t>
      </w:r>
    </w:p>
    <w:p w14:paraId="4BE2E2A2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A1D2F3A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   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const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897584">
        <w:rPr>
          <w:rFonts w:ascii="Consolas" w:hAnsi="Consolas"/>
          <w:color w:val="0000FF"/>
          <w:kern w:val="0"/>
          <w:sz w:val="18"/>
          <w:szCs w:val="21"/>
          <w:lang w:val="en-US"/>
        </w:rPr>
        <w:t>double</w:t>
      </w: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PI;</w:t>
      </w:r>
    </w:p>
    <w:p w14:paraId="2CA9B4C4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897584">
        <w:rPr>
          <w:rFonts w:ascii="Consolas" w:hAnsi="Consolas"/>
          <w:color w:val="000000"/>
          <w:kern w:val="0"/>
          <w:sz w:val="18"/>
          <w:szCs w:val="21"/>
          <w:lang w:val="en-US"/>
        </w:rPr>
        <w:t>   </w:t>
      </w:r>
      <w:r w:rsidRPr="00897584">
        <w:rPr>
          <w:rFonts w:ascii="Consolas" w:hAnsi="Consolas"/>
          <w:color w:val="000000"/>
          <w:kern w:val="0"/>
          <w:sz w:val="18"/>
          <w:szCs w:val="21"/>
        </w:rPr>
        <w:t>};</w:t>
      </w:r>
    </w:p>
    <w:p w14:paraId="05887DE0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6051B677" w14:textId="77777777" w:rsidR="00897584" w:rsidRPr="00897584" w:rsidRDefault="00897584" w:rsidP="00897584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897584">
        <w:rPr>
          <w:rFonts w:ascii="Consolas" w:hAnsi="Consolas"/>
          <w:color w:val="000000"/>
          <w:kern w:val="0"/>
          <w:sz w:val="18"/>
          <w:szCs w:val="21"/>
        </w:rPr>
        <w:t xml:space="preserve">} </w:t>
      </w:r>
      <w:r w:rsidRPr="00897584">
        <w:rPr>
          <w:rFonts w:ascii="Consolas" w:hAnsi="Consolas"/>
          <w:color w:val="008000"/>
          <w:kern w:val="0"/>
          <w:sz w:val="18"/>
          <w:szCs w:val="21"/>
        </w:rPr>
        <w:t>//namespace snow</w:t>
      </w:r>
    </w:p>
    <w:p w14:paraId="6C14C64D" w14:textId="48113FA4" w:rsidR="002F2682" w:rsidRPr="00897584" w:rsidRDefault="002F2682" w:rsidP="00897584">
      <w:pPr>
        <w:spacing w:line="360" w:lineRule="auto"/>
        <w:ind w:firstLine="0"/>
        <w:jc w:val="left"/>
        <w:rPr>
          <w:b/>
          <w:sz w:val="28"/>
          <w:lang w:val="en-US"/>
        </w:rPr>
      </w:pPr>
    </w:p>
    <w:p w14:paraId="022D79B0" w14:textId="4D1A3BD1" w:rsidR="00897584" w:rsidRDefault="00897584" w:rsidP="00897584">
      <w:pPr>
        <w:spacing w:line="360" w:lineRule="auto"/>
        <w:rPr>
          <w:b/>
          <w:i/>
          <w:sz w:val="28"/>
          <w:u w:val="single"/>
          <w:lang w:val="en-US"/>
        </w:rPr>
      </w:pPr>
      <w:r>
        <w:rPr>
          <w:b/>
          <w:i/>
          <w:sz w:val="28"/>
          <w:u w:val="single"/>
          <w:lang w:val="en-US"/>
        </w:rPr>
        <w:t>Figure.cpp</w:t>
      </w:r>
    </w:p>
    <w:p w14:paraId="20783EA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#include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&lt;SFML/Graphics.hpp&gt;</w:t>
      </w:r>
    </w:p>
    <w:p w14:paraId="40076F5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#include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&lt;cmath&gt;</w:t>
      </w:r>
    </w:p>
    <w:p w14:paraId="7846658B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3FB26DA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#include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"Figure.h"</w:t>
      </w:r>
    </w:p>
    <w:p w14:paraId="3B253F5D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1EFCA64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namespace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snow {</w:t>
      </w:r>
    </w:p>
    <w:p w14:paraId="5D82F2CA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</w:p>
    <w:p w14:paraId="03A90DC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::Figure(): </w:t>
      </w:r>
    </w:p>
    <w:p w14:paraId="0782F97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_coords(sf::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(0, 0)),</w:t>
      </w:r>
    </w:p>
    <w:p w14:paraId="46AA1AF5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_size(10),</w:t>
      </w:r>
    </w:p>
    <w:p w14:paraId="06D90E1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_angle(0)</w:t>
      </w:r>
    </w:p>
    <w:p w14:paraId="4FFE16B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{</w:t>
      </w:r>
    </w:p>
    <w:p w14:paraId="61BB4C1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</w:p>
    <w:p w14:paraId="6962083B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70E2BA6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45156AF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::Figure(sf::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coords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,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size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,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angle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:</w:t>
      </w:r>
    </w:p>
    <w:p w14:paraId="61B4668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_coords(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coords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),</w:t>
      </w:r>
    </w:p>
    <w:p w14:paraId="60CD639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_size(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size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),</w:t>
      </w:r>
    </w:p>
    <w:p w14:paraId="427273F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_angle(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angle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</w:t>
      </w:r>
    </w:p>
    <w:p w14:paraId="3BD6C775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{</w:t>
      </w:r>
    </w:p>
    <w:p w14:paraId="39AEA45A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</w:p>
    <w:p w14:paraId="7BE3EA2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lastRenderedPageBreak/>
        <w:tab/>
        <w:t>}</w:t>
      </w:r>
    </w:p>
    <w:p w14:paraId="719AFC1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61C5C60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void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::draw(sf::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RenderWindow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&amp;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{</w:t>
      </w:r>
    </w:p>
    <w:p w14:paraId="7B4C273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const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angle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(PI / 2);</w:t>
      </w:r>
    </w:p>
    <w:p w14:paraId="3388FC7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const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startAngle = _angle;</w:t>
      </w:r>
    </w:p>
    <w:p w14:paraId="294A1D6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1B56A66D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for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int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i = 0; i &lt; 4; i++) {</w:t>
      </w:r>
    </w:p>
    <w:p w14:paraId="663B6B4D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updatePoints();</w:t>
      </w:r>
    </w:p>
    <w:p w14:paraId="109062A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drawFragment(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);</w:t>
      </w:r>
    </w:p>
    <w:p w14:paraId="0E25A04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rotate(angle);</w:t>
      </w:r>
    </w:p>
    <w:p w14:paraId="54825DB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28522FD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74021655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setAngle(startAngle);</w:t>
      </w:r>
    </w:p>
    <w:p w14:paraId="0F1FA2C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4BB5904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drawGeneralParts(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);</w:t>
      </w:r>
    </w:p>
    <w:p w14:paraId="0F6CCCA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5BF4333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425D3A7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void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::drawFragment(sf::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RenderWindow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&amp;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{</w:t>
      </w:r>
    </w:p>
    <w:p w14:paraId="0D99BD2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Vertex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part1[] = { _p1, _p2, _p3, _coords };</w:t>
      </w:r>
    </w:p>
    <w:p w14:paraId="5DF96E2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Vertex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part2[] = { _coords, _p4 };</w:t>
      </w:r>
    </w:p>
    <w:p w14:paraId="4503E63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Vertex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part3[] = { _p5, _p6, _p7 };</w:t>
      </w:r>
    </w:p>
    <w:p w14:paraId="41A2FB0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248641B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auto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arc1 = _getBezierCoords(_coords, _p8, _p4, 15);</w:t>
      </w:r>
    </w:p>
    <w:p w14:paraId="4D931BE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auto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arc2 = _getBezierCoords(_coords, _p9, _p4, 15);</w:t>
      </w:r>
    </w:p>
    <w:p w14:paraId="1FA38A9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6008E33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.draw(part1, 4, sf::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LineStrip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);</w:t>
      </w:r>
    </w:p>
    <w:p w14:paraId="500110A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.draw(part2, 2, sf::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Lines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);</w:t>
      </w:r>
    </w:p>
    <w:p w14:paraId="53E839B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.draw(part3, 3, sf::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LineStrip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);</w:t>
      </w:r>
    </w:p>
    <w:p w14:paraId="0EFC29E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.draw(arc1);</w:t>
      </w:r>
    </w:p>
    <w:p w14:paraId="7ADF803D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.draw(arc2);</w:t>
      </w:r>
    </w:p>
    <w:p w14:paraId="6B47ACC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37BB470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26A1769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void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::drawGeneralParts(sf::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RenderWindow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&amp;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{</w:t>
      </w:r>
    </w:p>
    <w:p w14:paraId="1B4F79E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CircleShape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circle(_size);</w:t>
      </w:r>
    </w:p>
    <w:p w14:paraId="5303DD0B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circle.setOrigin(_size, _size);</w:t>
      </w:r>
    </w:p>
    <w:p w14:paraId="5643D83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circle.setPosition(_coords);</w:t>
      </w:r>
    </w:p>
    <w:p w14:paraId="03C9D0E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circle.setFillColor(sf::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Color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::Transparent);</w:t>
      </w:r>
    </w:p>
    <w:p w14:paraId="7060067B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circle.setOutlineThickness(1);</w:t>
      </w:r>
    </w:p>
    <w:p w14:paraId="2EE5915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3805D62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.draw(circle);</w:t>
      </w:r>
    </w:p>
    <w:p w14:paraId="52F47ED0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08B1CEB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28537A6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void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::updatePoints() {</w:t>
      </w:r>
    </w:p>
    <w:p w14:paraId="258B7EF0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_p1.x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(_coords.x + _size * cos(_angle + PI / 2) * 8 / 3);</w:t>
      </w:r>
    </w:p>
    <w:p w14:paraId="7391758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_p1.y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(_coords.y + _size * sin(_angle + PI / 2) * 8 / 3);</w:t>
      </w:r>
    </w:p>
    <w:p w14:paraId="2E56D30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</w:p>
    <w:p w14:paraId="53EA675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_p2.x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(_coords.x + _P0P2 * _size * cos(_angle + _BETA1));</w:t>
      </w:r>
    </w:p>
    <w:p w14:paraId="628A7BF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_p2.y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(_coords.y + _P0P2 * _size * sin(_angle + _BETA1));</w:t>
      </w:r>
    </w:p>
    <w:p w14:paraId="75C2C85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</w:p>
    <w:p w14:paraId="4C8D678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_p3.x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(_coords.x + 2 * _size * cos(_angle + PI / 2)),</w:t>
      </w:r>
    </w:p>
    <w:p w14:paraId="67C8CA4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_p3.y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(_coords.y + 2 * _size * sin(_angle + PI / 2));</w:t>
      </w:r>
    </w:p>
    <w:p w14:paraId="1D040C4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3F57285A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_p4.x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(_coords.x + 2 * _size * cos(_angle + PI / 4));</w:t>
      </w:r>
    </w:p>
    <w:p w14:paraId="0DB3DF8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_p4.y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(_coords.y + 2 * _size * sin(_angle + PI / 4));</w:t>
      </w:r>
    </w:p>
    <w:p w14:paraId="48925DC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3223CC05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_p5.x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(_coords.x + 2 * _size * cos(_angle));</w:t>
      </w:r>
    </w:p>
    <w:p w14:paraId="2256AEEA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_p5.y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(_coords.y + 2 * _size * sin(_angle));</w:t>
      </w:r>
    </w:p>
    <w:p w14:paraId="72810B5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</w:p>
    <w:p w14:paraId="5B9CFB9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_p6.x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(_coords.x + _P0P2 * _size * cos(_angle + _BETA2));</w:t>
      </w:r>
    </w:p>
    <w:p w14:paraId="306DD5B5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_p6.y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(_coords.y + _P0P2 * _size * sin(_angle + _BETA2));</w:t>
      </w:r>
    </w:p>
    <w:p w14:paraId="00AC5D85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6F8C65D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_p7.x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(_coords.x + _size * cos(_angle) * 8 / 3);</w:t>
      </w:r>
    </w:p>
    <w:p w14:paraId="782C07F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_p7.y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(_coords.y + _size * sin(_angle) * 8 / 3);</w:t>
      </w:r>
    </w:p>
    <w:p w14:paraId="4C3A040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68B8E85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_p8.x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(_coords.x + _P0P8 * _size * cos(_angle + PI / 2));</w:t>
      </w:r>
    </w:p>
    <w:p w14:paraId="18B6381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_p8.y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(_coords.y + _P0P8 * _size * sin(_angle + PI / 2));</w:t>
      </w:r>
    </w:p>
    <w:p w14:paraId="2193503B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2B79BAE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_p9.x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(_coords.x + _P0P8 * _size * cos(_angle));</w:t>
      </w:r>
    </w:p>
    <w:p w14:paraId="7804171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_p9.y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(_coords.y + _P0P8 * _size * sin(_angle));</w:t>
      </w:r>
    </w:p>
    <w:p w14:paraId="4FF6D22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4AE810BB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43D6C07B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void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::setPosition(sf::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coords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{</w:t>
      </w:r>
    </w:p>
    <w:p w14:paraId="20A313C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_coords.x =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coords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.x;</w:t>
      </w:r>
    </w:p>
    <w:p w14:paraId="2B39FAF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_coords.y =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coords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.y;</w:t>
      </w:r>
    </w:p>
    <w:p w14:paraId="6A5D37A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152E14A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23DA5F7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::getPosition() {</w:t>
      </w:r>
    </w:p>
    <w:p w14:paraId="0B8C750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return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(_coords);</w:t>
      </w:r>
    </w:p>
    <w:p w14:paraId="26725480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lastRenderedPageBreak/>
        <w:tab/>
        <w:t>}</w:t>
      </w:r>
    </w:p>
    <w:p w14:paraId="0B208CD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7AC8D65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void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::move(sf::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offset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{</w:t>
      </w:r>
    </w:p>
    <w:p w14:paraId="05D4DD6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setPosition(_coords </w:t>
      </w:r>
      <w:r w:rsidRPr="00897584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+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offset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);</w:t>
      </w:r>
    </w:p>
    <w:p w14:paraId="523F22B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5B23C64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067B99E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void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::setAngle(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angle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{</w:t>
      </w:r>
    </w:p>
    <w:p w14:paraId="4ECBADD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_angle =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angle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;</w:t>
      </w:r>
    </w:p>
    <w:p w14:paraId="76D84400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61B5B7B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13561AA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::getAngle() {</w:t>
      </w:r>
    </w:p>
    <w:p w14:paraId="69489E4D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return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_angle;</w:t>
      </w:r>
    </w:p>
    <w:p w14:paraId="21EDEDE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3FCD83E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4A49F07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void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::rotate(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angle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{</w:t>
      </w:r>
    </w:p>
    <w:p w14:paraId="119BAE6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setAngle(_angle +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angle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);</w:t>
      </w:r>
    </w:p>
    <w:p w14:paraId="1C7E415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329E837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0626880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void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::setSize(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size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{</w:t>
      </w:r>
    </w:p>
    <w:p w14:paraId="0F3C806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size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&lt; 1)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size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= 1;</w:t>
      </w:r>
    </w:p>
    <w:p w14:paraId="1F16DACB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 xml:space="preserve">_size =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size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;</w:t>
      </w:r>
    </w:p>
    <w:p w14:paraId="4AD45C6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4FE9161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3C02095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::getSize() {</w:t>
      </w:r>
    </w:p>
    <w:p w14:paraId="352D07ED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return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_size;</w:t>
      </w:r>
    </w:p>
    <w:p w14:paraId="1B95E73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>}</w:t>
      </w:r>
    </w:p>
    <w:p w14:paraId="60D3F3D5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</w:p>
    <w:p w14:paraId="3E3E1DD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897584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////////////////////////////////////////////////////////////</w:t>
      </w:r>
    </w:p>
    <w:p w14:paraId="700B139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897584">
        <w:rPr>
          <w:rFonts w:ascii="Consolas" w:hAnsi="Consolas" w:cs="Consolas"/>
          <w:color w:val="006400"/>
          <w:kern w:val="0"/>
          <w:sz w:val="16"/>
          <w:szCs w:val="19"/>
          <w:lang w:eastAsia="uk-UA"/>
        </w:rPr>
        <w:t>/// \brief Возвращает массив точек кривой Безье для 3 контрольных точек</w:t>
      </w:r>
    </w:p>
    <w:p w14:paraId="73FCB125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897584">
        <w:rPr>
          <w:rFonts w:ascii="Consolas" w:hAnsi="Consolas" w:cs="Consolas"/>
          <w:color w:val="006400"/>
          <w:kern w:val="0"/>
          <w:sz w:val="16"/>
          <w:szCs w:val="19"/>
          <w:lang w:eastAsia="uk-UA"/>
        </w:rPr>
        <w:t>///</w:t>
      </w:r>
    </w:p>
    <w:p w14:paraId="4024D85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897584">
        <w:rPr>
          <w:rFonts w:ascii="Consolas" w:hAnsi="Consolas" w:cs="Consolas"/>
          <w:color w:val="006400"/>
          <w:kern w:val="0"/>
          <w:sz w:val="16"/>
          <w:szCs w:val="19"/>
          <w:lang w:eastAsia="uk-UA"/>
        </w:rPr>
        <w:t xml:space="preserve">/// \param p1, p2, p3  Соответственно 1, 2, 3 контрольные точки   </w:t>
      </w:r>
    </w:p>
    <w:p w14:paraId="608C843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897584">
        <w:rPr>
          <w:rFonts w:ascii="Consolas" w:hAnsi="Consolas" w:cs="Consolas"/>
          <w:color w:val="006400"/>
          <w:kern w:val="0"/>
          <w:sz w:val="16"/>
          <w:szCs w:val="19"/>
          <w:lang w:eastAsia="uk-UA"/>
        </w:rPr>
        <w:t>/// \param count</w:t>
      </w:r>
      <w:r w:rsidRPr="00897584">
        <w:rPr>
          <w:rFonts w:ascii="Consolas" w:hAnsi="Consolas" w:cs="Consolas"/>
          <w:color w:val="006400"/>
          <w:kern w:val="0"/>
          <w:sz w:val="16"/>
          <w:szCs w:val="19"/>
          <w:lang w:eastAsia="uk-UA"/>
        </w:rPr>
        <w:tab/>
        <w:t xml:space="preserve">   Количество точек из которых будет состоять кривая</w:t>
      </w:r>
    </w:p>
    <w:p w14:paraId="09B8AFB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</w:r>
      <w:r w:rsidRPr="00897584">
        <w:rPr>
          <w:rFonts w:ascii="Consolas" w:hAnsi="Consolas" w:cs="Consolas"/>
          <w:color w:val="008000"/>
          <w:kern w:val="0"/>
          <w:sz w:val="16"/>
          <w:szCs w:val="19"/>
          <w:lang w:val="en-US" w:eastAsia="uk-UA"/>
        </w:rPr>
        <w:t>////////////////////////////////////////////////////////////</w:t>
      </w:r>
    </w:p>
    <w:p w14:paraId="0D3A87E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VertexArray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::_getBezierCoords(sf::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p1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, 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p2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, 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p3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,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int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count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{</w:t>
      </w:r>
    </w:p>
    <w:p w14:paraId="197C832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count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&lt; 3)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count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= 3;</w:t>
      </w:r>
    </w:p>
    <w:p w14:paraId="58BF7D80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453E82A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VertexArray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vertices(sf::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LineStrip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,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count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);</w:t>
      </w:r>
    </w:p>
    <w:p w14:paraId="0A26EA6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11FB51E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for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int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i = 0; i &lt;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count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; i++) {</w:t>
      </w:r>
    </w:p>
    <w:p w14:paraId="7182C92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t =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(i) / (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count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- 1);</w:t>
      </w:r>
    </w:p>
    <w:p w14:paraId="416B2DF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47CF261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vertices</w:t>
      </w:r>
      <w:r w:rsidRPr="00897584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[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i</w:t>
      </w:r>
      <w:r w:rsidRPr="00897584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]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.position </w:t>
      </w:r>
      <w:r w:rsidRPr="00897584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=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((1.f - t) * (1.f - t)) </w:t>
      </w:r>
      <w:r w:rsidRPr="00897584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*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p1</w:t>
      </w:r>
    </w:p>
    <w:p w14:paraId="70F4ED2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+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(2.f * (1.f - t) * t) </w:t>
      </w:r>
      <w:r w:rsidRPr="00897584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*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p2</w:t>
      </w:r>
    </w:p>
    <w:p w14:paraId="7F3B2F8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+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(t * t) </w:t>
      </w:r>
      <w:r w:rsidRPr="00897584">
        <w:rPr>
          <w:rFonts w:ascii="Consolas" w:hAnsi="Consolas" w:cs="Consolas"/>
          <w:color w:val="008080"/>
          <w:kern w:val="0"/>
          <w:sz w:val="16"/>
          <w:szCs w:val="19"/>
          <w:lang w:val="en-US" w:eastAsia="uk-UA"/>
        </w:rPr>
        <w:t>*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p3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;</w:t>
      </w:r>
    </w:p>
    <w:p w14:paraId="1C9C6FE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387E64A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63E87C8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return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vertices;</w:t>
      </w:r>
    </w:p>
    <w:p w14:paraId="68FD949D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633B41D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735AE4F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const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double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::PI = 3.14159265358979323846;</w:t>
      </w:r>
    </w:p>
    <w:p w14:paraId="010FF47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5C21327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const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double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::_BETA1 = atan(7);</w:t>
      </w:r>
    </w:p>
    <w:p w14:paraId="00991D6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const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double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::_BETA2 = PI / 2 -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::_BETA1;</w:t>
      </w:r>
    </w:p>
    <w:p w14:paraId="0D08C8A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const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double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::_P0P2 = 1.f / 3.f * sqrt(50);</w:t>
      </w:r>
    </w:p>
    <w:p w14:paraId="2505EA1D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const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double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::_P0P8 = sqrt(2);</w:t>
      </w:r>
    </w:p>
    <w:p w14:paraId="6EF311CB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506ABC38" w14:textId="2405145A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 xml:space="preserve">} </w:t>
      </w:r>
      <w:r w:rsidRPr="00897584">
        <w:rPr>
          <w:rFonts w:ascii="Consolas" w:hAnsi="Consolas" w:cs="Consolas"/>
          <w:color w:val="008000"/>
          <w:kern w:val="0"/>
          <w:sz w:val="16"/>
          <w:szCs w:val="19"/>
          <w:lang w:eastAsia="uk-UA"/>
        </w:rPr>
        <w:t>// namespace snow</w:t>
      </w:r>
    </w:p>
    <w:p w14:paraId="71EA875A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</w:p>
    <w:p w14:paraId="0895665A" w14:textId="6CAEE131" w:rsidR="00897584" w:rsidRPr="00897584" w:rsidRDefault="00897584" w:rsidP="00897584">
      <w:pPr>
        <w:spacing w:line="360" w:lineRule="auto"/>
        <w:ind w:firstLine="0"/>
        <w:rPr>
          <w:b/>
          <w:i/>
          <w:sz w:val="22"/>
          <w:u w:val="single"/>
          <w:lang w:val="en-US"/>
        </w:rPr>
      </w:pPr>
      <w:r w:rsidRPr="00897584">
        <w:rPr>
          <w:b/>
          <w:i/>
          <w:sz w:val="22"/>
          <w:u w:val="single"/>
          <w:lang w:val="en-US"/>
        </w:rPr>
        <w:t>Main.cpp</w:t>
      </w:r>
    </w:p>
    <w:p w14:paraId="49769DB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#include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&lt;iostream&gt;</w:t>
      </w:r>
    </w:p>
    <w:p w14:paraId="668E881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#include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&lt;SFML/Graphics.hpp&gt;</w:t>
      </w:r>
    </w:p>
    <w:p w14:paraId="0506F2A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7697E1E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#include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"Figure.h"</w:t>
      </w:r>
    </w:p>
    <w:p w14:paraId="3BC1868D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0A5394F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enum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{</w:t>
      </w:r>
    </w:p>
    <w:p w14:paraId="43873F25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Left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= 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A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,</w:t>
      </w:r>
    </w:p>
    <w:p w14:paraId="368E3FBD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Top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= 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,</w:t>
      </w:r>
    </w:p>
    <w:p w14:paraId="0A30129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Right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= 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,</w:t>
      </w:r>
    </w:p>
    <w:p w14:paraId="71454DD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Bottom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= 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,</w:t>
      </w:r>
    </w:p>
    <w:p w14:paraId="0AC92DE5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RotatePlus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= 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Right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,</w:t>
      </w:r>
    </w:p>
    <w:p w14:paraId="62F26190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RotateMinus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= 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Left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,</w:t>
      </w:r>
    </w:p>
    <w:p w14:paraId="0795B41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ScalePlus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= 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Up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,</w:t>
      </w:r>
    </w:p>
    <w:p w14:paraId="1529D97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ScaleMinus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= 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Down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,</w:t>
      </w:r>
    </w:p>
    <w:p w14:paraId="0187F27D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};</w:t>
      </w:r>
    </w:p>
    <w:p w14:paraId="576E537D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3E85D77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void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controlFigure(snow::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&amp;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,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frameTime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);</w:t>
      </w:r>
    </w:p>
    <w:p w14:paraId="2FA7317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3C208DA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int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main() {</w:t>
      </w:r>
    </w:p>
    <w:p w14:paraId="47E6EBBA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ContextSett</w:t>
      </w:r>
      <w:bookmarkStart w:id="0" w:name="_GoBack"/>
      <w:bookmarkEnd w:id="0"/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ings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settings;</w:t>
      </w:r>
    </w:p>
    <w:p w14:paraId="00EE10E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settings.antialiasingLevel = 4;</w:t>
      </w:r>
    </w:p>
    <w:p w14:paraId="480BD2C0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08A0DF4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RenderWindow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window(sf::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VideoMode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(1000, 600), </w:t>
      </w:r>
      <w:r w:rsidRPr="00897584">
        <w:rPr>
          <w:rFonts w:ascii="Consolas" w:hAnsi="Consolas" w:cs="Consolas"/>
          <w:color w:val="A31515"/>
          <w:kern w:val="0"/>
          <w:sz w:val="16"/>
          <w:szCs w:val="19"/>
          <w:lang w:val="en-US" w:eastAsia="uk-UA"/>
        </w:rPr>
        <w:t>"Figure"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, sf::Style::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Default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, settings);</w:t>
      </w:r>
    </w:p>
    <w:p w14:paraId="1EA174D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window.setFramerateLimit(180);</w:t>
      </w:r>
    </w:p>
    <w:p w14:paraId="330C26B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7436D0D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snow::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f1(sf::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(250, 250), 50, 0.2f);</w:t>
      </w:r>
    </w:p>
    <w:p w14:paraId="75F69A1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snow::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f2(sf::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(50, 250), 20, 0.6f);</w:t>
      </w:r>
    </w:p>
    <w:p w14:paraId="1081C05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snow::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f3(sf::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(600, 350), 20, 0.f);</w:t>
      </w:r>
    </w:p>
    <w:p w14:paraId="5CBBAF2D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273C43B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Clock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clock;</w:t>
      </w:r>
    </w:p>
    <w:p w14:paraId="4DFD97D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frameTime;</w:t>
      </w:r>
    </w:p>
    <w:p w14:paraId="14B627D0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2B2205D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while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(window.isOpen()) {</w:t>
      </w:r>
    </w:p>
    <w:p w14:paraId="5346FA8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frameTime = clock.restart().asMilliseconds();</w:t>
      </w:r>
    </w:p>
    <w:p w14:paraId="6506A6D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4B3BB27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Event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event;</w:t>
      </w:r>
    </w:p>
    <w:p w14:paraId="4C396A3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while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(window.pollEvent(event)) {</w:t>
      </w:r>
    </w:p>
    <w:p w14:paraId="51ABF580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(event.type == 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Event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Closed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{</w:t>
      </w:r>
    </w:p>
    <w:p w14:paraId="4CF61A9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window.close();</w:t>
      </w:r>
    </w:p>
    <w:p w14:paraId="1866428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2613400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else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(event.type == 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Event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Resized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{</w:t>
      </w:r>
    </w:p>
    <w:p w14:paraId="4B8C70E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FloatRect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visible(0, 0,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(event.size.width),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(event.size.height));</w:t>
      </w:r>
    </w:p>
    <w:p w14:paraId="65D56E9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window.setView(sf::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View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(visible));</w:t>
      </w:r>
    </w:p>
    <w:p w14:paraId="48009B0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5A48454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219626D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185D81A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controlFigure(f1, frameTime);</w:t>
      </w:r>
    </w:p>
    <w:p w14:paraId="56434180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6D34ABE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window.clear();</w:t>
      </w:r>
    </w:p>
    <w:p w14:paraId="18B4C0E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f1.draw(window);</w:t>
      </w:r>
    </w:p>
    <w:p w14:paraId="6958FFB5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f2.draw(window);</w:t>
      </w:r>
    </w:p>
    <w:p w14:paraId="1656BFE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f3.draw(window);</w:t>
      </w:r>
    </w:p>
    <w:p w14:paraId="190C27FB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window.display();</w:t>
      </w:r>
    </w:p>
    <w:p w14:paraId="02668AB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32E49A1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06F78D9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return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0;</w:t>
      </w:r>
    </w:p>
    <w:p w14:paraId="61FFBDA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}</w:t>
      </w:r>
    </w:p>
    <w:p w14:paraId="2B1BD42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65A6111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void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controlFigure(snow::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&amp;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, </w:t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frameTime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 {</w:t>
      </w:r>
    </w:p>
    <w:p w14:paraId="2EEA790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typedef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;</w:t>
      </w:r>
    </w:p>
    <w:p w14:paraId="7432851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5128CB59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step = 0.3f *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frameTime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;</w:t>
      </w:r>
    </w:p>
    <w:p w14:paraId="250E0940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angle = 0.005f *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frameTime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;</w:t>
      </w:r>
    </w:p>
    <w:p w14:paraId="26858FA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float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scale = 0.05f * 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frameTime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;</w:t>
      </w:r>
    </w:p>
    <w:p w14:paraId="6CE4C45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1F4E4E0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::isKeyPressed((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Left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)) {</w:t>
      </w:r>
    </w:p>
    <w:p w14:paraId="1A140A0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.move(sf::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(-step, 0));</w:t>
      </w:r>
    </w:p>
    <w:p w14:paraId="0DD1A42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3E94594B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::isKeyPressed((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Right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)) {</w:t>
      </w:r>
    </w:p>
    <w:p w14:paraId="5C327141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.move(sf::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(step, 0));</w:t>
      </w:r>
    </w:p>
    <w:p w14:paraId="162FB0B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3E9C329A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::isKeyPressed((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Top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)) {</w:t>
      </w:r>
    </w:p>
    <w:p w14:paraId="094E260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.move(sf::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(0, -step));</w:t>
      </w:r>
    </w:p>
    <w:p w14:paraId="1615731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4FEE35EA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::isKeyPressed((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Bottom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)) {</w:t>
      </w:r>
    </w:p>
    <w:p w14:paraId="0097410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.move(sf::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Vector2f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(0, step));</w:t>
      </w:r>
    </w:p>
    <w:p w14:paraId="45A770E8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43A33E50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689A53A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::isKeyPressed((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ScalePlus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)) {</w:t>
      </w:r>
    </w:p>
    <w:p w14:paraId="03894B80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.setSize(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.getSize() + scale);</w:t>
      </w:r>
    </w:p>
    <w:p w14:paraId="452228B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4A7FFB2C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::isKeyPressed((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ScaleMinus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)) {</w:t>
      </w:r>
    </w:p>
    <w:p w14:paraId="2AD39DE7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.setSize(</w:t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.getSize() - scale);</w:t>
      </w:r>
    </w:p>
    <w:p w14:paraId="135D755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036C77C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</w:p>
    <w:p w14:paraId="733CFFCF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::isKeyPressed((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RotateMinus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)) {</w:t>
      </w:r>
    </w:p>
    <w:p w14:paraId="062EB093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val="en-US"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.rotate(-angle);</w:t>
      </w:r>
    </w:p>
    <w:p w14:paraId="48389AFE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  <w:t>}</w:t>
      </w:r>
    </w:p>
    <w:p w14:paraId="3E9EE6D4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FF"/>
          <w:kern w:val="0"/>
          <w:sz w:val="16"/>
          <w:szCs w:val="19"/>
          <w:lang w:val="en-US" w:eastAsia="uk-UA"/>
        </w:rPr>
        <w:t>if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 xml:space="preserve"> (sf::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Keyboard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::isKeyPressed((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</w:t>
      </w:r>
      <w:r w:rsidRPr="00897584">
        <w:rPr>
          <w:rFonts w:ascii="Consolas" w:hAnsi="Consolas" w:cs="Consolas"/>
          <w:color w:val="2B91AF"/>
          <w:kern w:val="0"/>
          <w:sz w:val="16"/>
          <w:szCs w:val="19"/>
          <w:lang w:val="en-US" w:eastAsia="uk-UA"/>
        </w:rPr>
        <w:t>Keys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::</w:t>
      </w:r>
      <w:r w:rsidRPr="00897584">
        <w:rPr>
          <w:rFonts w:ascii="Consolas" w:hAnsi="Consolas" w:cs="Consolas"/>
          <w:color w:val="2F4F4F"/>
          <w:kern w:val="0"/>
          <w:sz w:val="16"/>
          <w:szCs w:val="19"/>
          <w:lang w:val="en-US" w:eastAsia="uk-UA"/>
        </w:rPr>
        <w:t>RotatePlus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>)) {</w:t>
      </w:r>
    </w:p>
    <w:p w14:paraId="710A23B6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val="en-US" w:eastAsia="uk-UA"/>
        </w:rPr>
        <w:tab/>
      </w:r>
      <w:r w:rsidRPr="00897584">
        <w:rPr>
          <w:rFonts w:ascii="Consolas" w:hAnsi="Consolas" w:cs="Consolas"/>
          <w:color w:val="808080"/>
          <w:kern w:val="0"/>
          <w:sz w:val="16"/>
          <w:szCs w:val="19"/>
          <w:lang w:eastAsia="uk-UA"/>
        </w:rPr>
        <w:t>figure</w:t>
      </w:r>
      <w:r w:rsidRPr="00897584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>.rotate(angle);</w:t>
      </w:r>
    </w:p>
    <w:p w14:paraId="2D08EF02" w14:textId="77777777" w:rsidR="00897584" w:rsidRPr="00897584" w:rsidRDefault="00897584" w:rsidP="008975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ab/>
        <w:t>}</w:t>
      </w:r>
    </w:p>
    <w:p w14:paraId="0C01F34A" w14:textId="4AC5FD29" w:rsidR="00897584" w:rsidRPr="00897584" w:rsidRDefault="00897584" w:rsidP="00897584">
      <w:pPr>
        <w:spacing w:line="360" w:lineRule="auto"/>
        <w:ind w:firstLine="0"/>
        <w:rPr>
          <w:b/>
          <w:i/>
          <w:sz w:val="22"/>
          <w:u w:val="single"/>
          <w:lang w:val="en-US"/>
        </w:rPr>
      </w:pPr>
      <w:r w:rsidRPr="00897584">
        <w:rPr>
          <w:rFonts w:ascii="Consolas" w:hAnsi="Consolas" w:cs="Consolas"/>
          <w:color w:val="000000"/>
          <w:kern w:val="0"/>
          <w:sz w:val="16"/>
          <w:szCs w:val="19"/>
          <w:lang w:eastAsia="uk-UA"/>
        </w:rPr>
        <w:t>}</w:t>
      </w:r>
    </w:p>
    <w:p w14:paraId="7DABFC00" w14:textId="77777777" w:rsidR="00897584" w:rsidRDefault="00897584" w:rsidP="002E57C5">
      <w:pPr>
        <w:pStyle w:val="ListParagraph"/>
        <w:spacing w:line="360" w:lineRule="auto"/>
        <w:ind w:left="180" w:firstLine="0"/>
        <w:jc w:val="left"/>
        <w:rPr>
          <w:b/>
          <w:sz w:val="28"/>
          <w:lang w:val="en-US"/>
        </w:rPr>
      </w:pPr>
    </w:p>
    <w:p w14:paraId="0C6FDE2F" w14:textId="0E60E1A0" w:rsidR="007E665F" w:rsidRPr="007E665F" w:rsidRDefault="007E665F" w:rsidP="007E665F">
      <w:pPr>
        <w:pStyle w:val="ListParagraph"/>
        <w:numPr>
          <w:ilvl w:val="0"/>
          <w:numId w:val="34"/>
        </w:numPr>
        <w:spacing w:line="360" w:lineRule="auto"/>
        <w:jc w:val="left"/>
        <w:rPr>
          <w:b/>
          <w:sz w:val="28"/>
        </w:rPr>
      </w:pPr>
      <w:r>
        <w:rPr>
          <w:b/>
          <w:sz w:val="28"/>
        </w:rPr>
        <w:lastRenderedPageBreak/>
        <w:t xml:space="preserve">Результат виконання </w:t>
      </w:r>
      <w:r>
        <w:rPr>
          <w:b/>
          <w:sz w:val="28"/>
          <w:lang w:val="uk-UA"/>
        </w:rPr>
        <w:t>програми</w:t>
      </w:r>
    </w:p>
    <w:p w14:paraId="18203D3B" w14:textId="25DBAFED" w:rsidR="00C659FF" w:rsidRPr="007E665F" w:rsidRDefault="007E665F" w:rsidP="00897584">
      <w:pPr>
        <w:pStyle w:val="ListParagraph"/>
        <w:spacing w:line="360" w:lineRule="auto"/>
        <w:ind w:left="180" w:firstLine="0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77F8DD14" wp14:editId="20EAF7B6">
            <wp:extent cx="4981575" cy="346094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899" cy="34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E3E2" w14:textId="77777777" w:rsidR="007E665F" w:rsidRDefault="007E665F" w:rsidP="002E57C5">
      <w:pPr>
        <w:pStyle w:val="ListParagraph"/>
        <w:spacing w:line="360" w:lineRule="auto"/>
        <w:ind w:left="180" w:firstLine="0"/>
        <w:jc w:val="left"/>
        <w:rPr>
          <w:b/>
          <w:sz w:val="28"/>
          <w:lang w:val="uk-UA"/>
        </w:rPr>
      </w:pPr>
    </w:p>
    <w:p w14:paraId="6A505C0B" w14:textId="32A481D0" w:rsidR="006C3A5F" w:rsidRPr="00321391" w:rsidRDefault="006C3A5F" w:rsidP="00DB769F">
      <w:pPr>
        <w:spacing w:line="360" w:lineRule="auto"/>
        <w:ind w:firstLine="0"/>
        <w:jc w:val="left"/>
        <w:rPr>
          <w:sz w:val="28"/>
          <w:lang w:val="uk-UA"/>
        </w:rPr>
      </w:pPr>
      <w:r w:rsidRPr="006C3A5F">
        <w:rPr>
          <w:b/>
          <w:sz w:val="28"/>
          <w:lang w:val="uk-UA"/>
        </w:rPr>
        <w:t xml:space="preserve">Висновок: </w:t>
      </w:r>
      <w:r w:rsidR="00321391">
        <w:rPr>
          <w:sz w:val="28"/>
          <w:lang w:val="uk-UA"/>
        </w:rPr>
        <w:t>при виконанні лабораторної роботи я оволодів</w:t>
      </w:r>
      <w:r w:rsidR="00321391" w:rsidRPr="003F5952">
        <w:rPr>
          <w:sz w:val="28"/>
          <w:lang w:val="uk-UA"/>
        </w:rPr>
        <w:t xml:space="preserve"> методами та засобами представлення послідовності виконання дій </w:t>
      </w:r>
      <w:r w:rsidR="00321391">
        <w:rPr>
          <w:sz w:val="28"/>
          <w:lang w:val="uk-UA"/>
        </w:rPr>
        <w:t>програми на прикладі розробки комп’ютерної гри «</w:t>
      </w:r>
      <w:r w:rsidR="00321391">
        <w:rPr>
          <w:sz w:val="28"/>
          <w:lang w:val="en-US"/>
        </w:rPr>
        <w:t>Pacman</w:t>
      </w:r>
      <w:r w:rsidR="00321391">
        <w:rPr>
          <w:sz w:val="28"/>
        </w:rPr>
        <w:t>»</w:t>
      </w:r>
      <w:r w:rsidR="00321391">
        <w:rPr>
          <w:sz w:val="28"/>
          <w:lang w:val="uk-UA"/>
        </w:rPr>
        <w:t>.</w:t>
      </w:r>
    </w:p>
    <w:p w14:paraId="09A482FE" w14:textId="77777777" w:rsidR="006C3A5F" w:rsidRPr="00FB2FF7" w:rsidRDefault="006C3A5F" w:rsidP="00DB769F">
      <w:pPr>
        <w:spacing w:line="360" w:lineRule="auto"/>
        <w:ind w:firstLine="0"/>
        <w:jc w:val="left"/>
        <w:rPr>
          <w:sz w:val="28"/>
        </w:rPr>
      </w:pPr>
    </w:p>
    <w:sectPr w:rsidR="006C3A5F" w:rsidRPr="00FB2FF7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FE615" w14:textId="77777777" w:rsidR="00077318" w:rsidRDefault="00077318">
      <w:r>
        <w:separator/>
      </w:r>
    </w:p>
  </w:endnote>
  <w:endnote w:type="continuationSeparator" w:id="0">
    <w:p w14:paraId="54FED9DA" w14:textId="77777777" w:rsidR="00077318" w:rsidRDefault="00077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66CFE15C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634BB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5D870AD" w:rsidR="00D164CD" w:rsidRPr="00653F61" w:rsidRDefault="00F01C6D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121.2151.05.06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4C6BB57" w:rsidR="00D164CD" w:rsidRPr="002F2682" w:rsidRDefault="00F01C6D" w:rsidP="00F01C6D">
          <w:pPr>
            <w:spacing w:line="276" w:lineRule="auto"/>
            <w:ind w:left="142" w:firstLine="0"/>
            <w:jc w:val="center"/>
            <w:rPr>
              <w:b/>
              <w:sz w:val="28"/>
              <w:lang w:val="uk-UA"/>
            </w:rPr>
          </w:pPr>
          <w:r w:rsidRPr="00F01C6D">
            <w:rPr>
              <w:b/>
              <w:sz w:val="28"/>
              <w:lang w:val="uk-UA"/>
            </w:rPr>
            <w:t>Розробка класу для визначення фігури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1A31E89" w:rsidR="00FB2FF7" w:rsidRPr="00FB2FF7" w:rsidRDefault="00F01C6D" w:rsidP="00FB2FF7">
          <w:pPr>
            <w:pStyle w:val="Footer"/>
            <w:ind w:right="-114"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695D8395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897584">
            <w:rPr>
              <w:noProof/>
              <w:sz w:val="28"/>
              <w:szCs w:val="28"/>
              <w:lang w:val="uk-UA"/>
            </w:rPr>
            <w:t>7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EE5D4" w14:textId="77777777" w:rsidR="00077318" w:rsidRDefault="00077318">
      <w:r>
        <w:separator/>
      </w:r>
    </w:p>
  </w:footnote>
  <w:footnote w:type="continuationSeparator" w:id="0">
    <w:p w14:paraId="1901A899" w14:textId="77777777" w:rsidR="00077318" w:rsidRDefault="00077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B372B2"/>
    <w:multiLevelType w:val="hybridMultilevel"/>
    <w:tmpl w:val="A7B6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F600ED"/>
    <w:multiLevelType w:val="multilevel"/>
    <w:tmpl w:val="3D962C7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Zero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520677E9"/>
    <w:multiLevelType w:val="hybridMultilevel"/>
    <w:tmpl w:val="AAFE58E6"/>
    <w:lvl w:ilvl="0" w:tplc="F7E249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2" w15:restartNumberingAfterBreak="0">
    <w:nsid w:val="5A245BD7"/>
    <w:multiLevelType w:val="hybridMultilevel"/>
    <w:tmpl w:val="3E8E3A1A"/>
    <w:lvl w:ilvl="0" w:tplc="B9DE22D2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20"/>
  </w:num>
  <w:num w:numId="4">
    <w:abstractNumId w:val="28"/>
  </w:num>
  <w:num w:numId="5">
    <w:abstractNumId w:val="25"/>
  </w:num>
  <w:num w:numId="6">
    <w:abstractNumId w:val="32"/>
  </w:num>
  <w:num w:numId="7">
    <w:abstractNumId w:val="2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6"/>
  </w:num>
  <w:num w:numId="13">
    <w:abstractNumId w:val="17"/>
  </w:num>
  <w:num w:numId="14">
    <w:abstractNumId w:val="21"/>
  </w:num>
  <w:num w:numId="15">
    <w:abstractNumId w:val="33"/>
  </w:num>
  <w:num w:numId="16">
    <w:abstractNumId w:val="29"/>
  </w:num>
  <w:num w:numId="17">
    <w:abstractNumId w:val="3"/>
  </w:num>
  <w:num w:numId="18">
    <w:abstractNumId w:val="11"/>
  </w:num>
  <w:num w:numId="19">
    <w:abstractNumId w:val="19"/>
  </w:num>
  <w:num w:numId="20">
    <w:abstractNumId w:val="14"/>
  </w:num>
  <w:num w:numId="21">
    <w:abstractNumId w:val="31"/>
  </w:num>
  <w:num w:numId="22">
    <w:abstractNumId w:val="24"/>
  </w:num>
  <w:num w:numId="23">
    <w:abstractNumId w:val="26"/>
  </w:num>
  <w:num w:numId="24">
    <w:abstractNumId w:val="30"/>
  </w:num>
  <w:num w:numId="25">
    <w:abstractNumId w:val="10"/>
  </w:num>
  <w:num w:numId="26">
    <w:abstractNumId w:val="8"/>
  </w:num>
  <w:num w:numId="27">
    <w:abstractNumId w:val="4"/>
  </w:num>
  <w:num w:numId="28">
    <w:abstractNumId w:val="27"/>
  </w:num>
  <w:num w:numId="29">
    <w:abstractNumId w:val="5"/>
  </w:num>
  <w:num w:numId="30">
    <w:abstractNumId w:val="23"/>
  </w:num>
  <w:num w:numId="31">
    <w:abstractNumId w:val="1"/>
  </w:num>
  <w:num w:numId="32">
    <w:abstractNumId w:val="22"/>
  </w:num>
  <w:num w:numId="33">
    <w:abstractNumId w:val="9"/>
  </w:num>
  <w:num w:numId="34">
    <w:abstractNumId w:val="18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57934"/>
    <w:rsid w:val="00060A30"/>
    <w:rsid w:val="00061CCE"/>
    <w:rsid w:val="000768BC"/>
    <w:rsid w:val="00077318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3344E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D7A1F"/>
    <w:rsid w:val="002E1AC0"/>
    <w:rsid w:val="002E36D8"/>
    <w:rsid w:val="002E4B0C"/>
    <w:rsid w:val="002E57C5"/>
    <w:rsid w:val="002F0435"/>
    <w:rsid w:val="002F2682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1391"/>
    <w:rsid w:val="003225B9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B55E1"/>
    <w:rsid w:val="003C28EC"/>
    <w:rsid w:val="003C2BDB"/>
    <w:rsid w:val="003C613D"/>
    <w:rsid w:val="003E21EB"/>
    <w:rsid w:val="003F1451"/>
    <w:rsid w:val="003F34F4"/>
    <w:rsid w:val="003F46EA"/>
    <w:rsid w:val="003F5952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35E8E"/>
    <w:rsid w:val="00446841"/>
    <w:rsid w:val="004469F5"/>
    <w:rsid w:val="00447229"/>
    <w:rsid w:val="00447E32"/>
    <w:rsid w:val="004532A1"/>
    <w:rsid w:val="004546A9"/>
    <w:rsid w:val="0045601D"/>
    <w:rsid w:val="00456710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3A5F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46C57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B"/>
    <w:rsid w:val="007A0E7D"/>
    <w:rsid w:val="007A3178"/>
    <w:rsid w:val="007B6F9B"/>
    <w:rsid w:val="007C2FB3"/>
    <w:rsid w:val="007C4E59"/>
    <w:rsid w:val="007C6F10"/>
    <w:rsid w:val="007D280D"/>
    <w:rsid w:val="007D3D2D"/>
    <w:rsid w:val="007D443D"/>
    <w:rsid w:val="007E4D76"/>
    <w:rsid w:val="007E665F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97584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B25E7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59FF"/>
    <w:rsid w:val="00C67F6C"/>
    <w:rsid w:val="00C72032"/>
    <w:rsid w:val="00C72659"/>
    <w:rsid w:val="00C763DC"/>
    <w:rsid w:val="00C77762"/>
    <w:rsid w:val="00C919F3"/>
    <w:rsid w:val="00CA1FC0"/>
    <w:rsid w:val="00CB35ED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2DF"/>
    <w:rsid w:val="00D37BFB"/>
    <w:rsid w:val="00D44131"/>
    <w:rsid w:val="00D4704A"/>
    <w:rsid w:val="00D50BAC"/>
    <w:rsid w:val="00D53BFF"/>
    <w:rsid w:val="00D55C72"/>
    <w:rsid w:val="00D5790F"/>
    <w:rsid w:val="00D61E08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B769F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1C6D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5C82"/>
    <w:rsid w:val="00F57988"/>
    <w:rsid w:val="00F640D5"/>
    <w:rsid w:val="00F64A54"/>
    <w:rsid w:val="00F72A19"/>
    <w:rsid w:val="00F90778"/>
    <w:rsid w:val="00FA63E0"/>
    <w:rsid w:val="00FB0CD6"/>
    <w:rsid w:val="00FB2FF7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3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7C348-1EA5-46FC-983E-759E14D9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5711</TotalTime>
  <Pages>7</Pages>
  <Words>1201</Words>
  <Characters>6848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94</cp:revision>
  <cp:lastPrinted>2015-09-20T08:44:00Z</cp:lastPrinted>
  <dcterms:created xsi:type="dcterms:W3CDTF">2016-09-25T11:38:00Z</dcterms:created>
  <dcterms:modified xsi:type="dcterms:W3CDTF">2018-11-28T17:58:00Z</dcterms:modified>
</cp:coreProperties>
</file>