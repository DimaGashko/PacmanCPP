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CF17BB1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B769F">
        <w:rPr>
          <w:b/>
          <w:spacing w:val="-10"/>
          <w:sz w:val="28"/>
          <w:szCs w:val="28"/>
          <w:lang w:val="uk-UA" w:eastAsia="uk-UA"/>
        </w:rPr>
        <w:t>4</w:t>
      </w:r>
    </w:p>
    <w:p w14:paraId="35FB34CC" w14:textId="443A62C2" w:rsidR="00F54AF5" w:rsidRPr="00DB769F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</w:t>
      </w:r>
      <w:r w:rsidR="00DB769F">
        <w:rPr>
          <w:b/>
          <w:sz w:val="28"/>
          <w:lang w:val="uk-UA"/>
        </w:rPr>
        <w:t>озробка діаграми послідовностей</w:t>
      </w:r>
    </w:p>
    <w:p w14:paraId="4E8B829E" w14:textId="415A9610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 xml:space="preserve">озробити </w:t>
      </w:r>
      <w:r w:rsidR="00DB769F">
        <w:rPr>
          <w:sz w:val="28"/>
          <w:lang w:val="uk-UA"/>
        </w:rPr>
        <w:t>діаграму послідовностей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3A3C208F" w14:textId="634ABE39" w:rsidR="00DB769F" w:rsidRDefault="00422862" w:rsidP="003F5952">
      <w:pPr>
        <w:spacing w:line="360" w:lineRule="auto"/>
        <w:ind w:left="142" w:firstLine="0"/>
        <w:rPr>
          <w:sz w:val="28"/>
        </w:rPr>
      </w:pPr>
      <w:r w:rsidRPr="00422862">
        <w:rPr>
          <w:b/>
          <w:sz w:val="28"/>
          <w:lang w:val="uk-UA"/>
        </w:rPr>
        <w:t xml:space="preserve">Мета роботи: </w:t>
      </w:r>
      <w:r w:rsidR="003F5952" w:rsidRPr="003F5952">
        <w:rPr>
          <w:sz w:val="28"/>
          <w:lang w:val="uk-UA"/>
        </w:rPr>
        <w:t xml:space="preserve">оволодіти методами та засобами представлення послідовності виконання дій </w:t>
      </w:r>
      <w:r w:rsidR="003F5952">
        <w:rPr>
          <w:sz w:val="28"/>
          <w:lang w:val="uk-UA"/>
        </w:rPr>
        <w:t>програми на прикладі розробки комп’ютерної гри «</w:t>
      </w:r>
      <w:r w:rsidR="003F5952">
        <w:rPr>
          <w:sz w:val="28"/>
          <w:lang w:val="en-US"/>
        </w:rPr>
        <w:t>Pacman</w:t>
      </w:r>
      <w:r w:rsidR="003F5952">
        <w:rPr>
          <w:sz w:val="28"/>
        </w:rPr>
        <w:t>»</w:t>
      </w:r>
    </w:p>
    <w:p w14:paraId="05C9FC49" w14:textId="4E0864AF" w:rsidR="003F5952" w:rsidRPr="003F5952" w:rsidRDefault="003F5952" w:rsidP="003F5952">
      <w:pPr>
        <w:pStyle w:val="ListParagraph"/>
        <w:numPr>
          <w:ilvl w:val="0"/>
          <w:numId w:val="34"/>
        </w:numPr>
        <w:spacing w:line="360" w:lineRule="auto"/>
        <w:rPr>
          <w:b/>
          <w:sz w:val="28"/>
        </w:rPr>
      </w:pPr>
      <w:r>
        <w:rPr>
          <w:b/>
          <w:sz w:val="28"/>
        </w:rPr>
        <w:t xml:space="preserve">Формальный </w:t>
      </w:r>
      <w:r>
        <w:rPr>
          <w:b/>
          <w:sz w:val="28"/>
          <w:lang w:val="uk-UA"/>
        </w:rPr>
        <w:t>опис</w:t>
      </w:r>
    </w:p>
    <w:p w14:paraId="5634A0D4" w14:textId="7004C1C2" w:rsidR="00D61E08" w:rsidRDefault="003F5952" w:rsidP="00321391">
      <w:pPr>
        <w:pStyle w:val="ListParagraph"/>
        <w:spacing w:line="360" w:lineRule="auto"/>
        <w:ind w:left="502" w:firstLine="758"/>
        <w:rPr>
          <w:sz w:val="28"/>
          <w:lang w:val="uk-UA"/>
        </w:rPr>
      </w:pPr>
      <w:r>
        <w:rPr>
          <w:sz w:val="28"/>
          <w:lang w:val="uk-UA"/>
        </w:rPr>
        <w:t xml:space="preserve">При відкриті гри відображається меню. Коли гравець вибирає пункт «Почати» меню закривається і створюється гра. Для цього </w:t>
      </w:r>
      <w:r w:rsidR="00D61E08">
        <w:rPr>
          <w:sz w:val="28"/>
          <w:lang w:val="uk-UA"/>
        </w:rPr>
        <w:t>головний об’єкт (</w:t>
      </w:r>
      <w:r w:rsidR="00D61E08">
        <w:rPr>
          <w:sz w:val="28"/>
          <w:lang w:val="en-US"/>
        </w:rPr>
        <w:t>PacmanGame</w:t>
      </w:r>
      <w:r w:rsidR="00D61E08" w:rsidRPr="00D61E08">
        <w:rPr>
          <w:sz w:val="28"/>
          <w:lang w:val="uk-UA"/>
        </w:rPr>
        <w:t>) створю</w:t>
      </w:r>
      <w:r w:rsidR="00D61E08">
        <w:rPr>
          <w:sz w:val="28"/>
          <w:lang w:val="uk-UA"/>
        </w:rPr>
        <w:t xml:space="preserve">є </w:t>
      </w:r>
      <w:r w:rsidR="00D61E08">
        <w:rPr>
          <w:sz w:val="28"/>
          <w:lang w:val="en-US"/>
        </w:rPr>
        <w:t>GameField</w:t>
      </w:r>
      <w:r w:rsidR="00D61E08" w:rsidRPr="00D61E08">
        <w:rPr>
          <w:sz w:val="28"/>
          <w:lang w:val="uk-UA"/>
        </w:rPr>
        <w:t>.</w:t>
      </w:r>
      <w:r w:rsidR="00D61E08">
        <w:rPr>
          <w:sz w:val="28"/>
          <w:lang w:val="uk-UA"/>
        </w:rPr>
        <w:t xml:space="preserve"> </w:t>
      </w:r>
    </w:p>
    <w:p w14:paraId="5C7EE047" w14:textId="3F50A838" w:rsidR="00321391" w:rsidRDefault="00D61E08" w:rsidP="00767C78">
      <w:pPr>
        <w:pStyle w:val="ListParagraph"/>
        <w:spacing w:line="360" w:lineRule="auto"/>
        <w:ind w:left="502" w:firstLine="758"/>
        <w:rPr>
          <w:sz w:val="28"/>
          <w:lang w:val="uk-UA"/>
        </w:rPr>
      </w:pPr>
      <w:r>
        <w:rPr>
          <w:sz w:val="28"/>
          <w:lang w:val="uk-UA"/>
        </w:rPr>
        <w:t>Після цього виконуються функції що безпосередньо відповідають за оновлення гри.</w:t>
      </w:r>
      <w:r w:rsidR="00767C78" w:rsidRPr="00767C78">
        <w:rPr>
          <w:sz w:val="28"/>
          <w:lang w:val="uk-UA"/>
        </w:rPr>
        <w:t xml:space="preserve"> П</w:t>
      </w:r>
      <w:r w:rsidR="00767C78" w:rsidRPr="00767C78">
        <w:rPr>
          <w:sz w:val="28"/>
          <w:lang w:val="uk-UA"/>
        </w:rPr>
        <w:t>еремальовується ігрове поле</w:t>
      </w:r>
      <w:r w:rsidR="00767C78">
        <w:rPr>
          <w:sz w:val="28"/>
          <w:lang w:val="uk-UA"/>
        </w:rPr>
        <w:t xml:space="preserve"> - </w:t>
      </w:r>
      <w:r w:rsidR="00767C78">
        <w:rPr>
          <w:sz w:val="28"/>
          <w:lang w:val="en-US"/>
        </w:rPr>
        <w:t>GameField</w:t>
      </w:r>
      <w:r w:rsidR="00767C78" w:rsidRPr="00767C78">
        <w:rPr>
          <w:sz w:val="28"/>
          <w:lang w:val="uk-UA"/>
        </w:rPr>
        <w:t>::</w:t>
      </w:r>
      <w:r w:rsidR="00767C78">
        <w:rPr>
          <w:sz w:val="28"/>
          <w:lang w:val="en-US"/>
        </w:rPr>
        <w:t>render</w:t>
      </w:r>
      <w:r w:rsidR="00767C78">
        <w:rPr>
          <w:sz w:val="28"/>
          <w:lang w:val="uk-UA"/>
        </w:rPr>
        <w:t>()</w:t>
      </w:r>
      <w:r w:rsidR="00767C78" w:rsidRPr="00767C78">
        <w:rPr>
          <w:sz w:val="28"/>
          <w:lang w:val="uk-UA"/>
        </w:rPr>
        <w:t>.</w:t>
      </w:r>
      <w:r w:rsidR="00767C78">
        <w:rPr>
          <w:sz w:val="28"/>
          <w:lang w:val="uk-UA"/>
        </w:rPr>
        <w:t xml:space="preserve"> Оновлюється інформація про гру – </w:t>
      </w:r>
      <w:r w:rsidR="00767C78">
        <w:rPr>
          <w:sz w:val="28"/>
          <w:lang w:val="en-US"/>
        </w:rPr>
        <w:t>GameInfo</w:t>
      </w:r>
      <w:r w:rsidR="00767C78" w:rsidRPr="00767C78">
        <w:rPr>
          <w:sz w:val="28"/>
          <w:lang w:val="uk-UA"/>
        </w:rPr>
        <w:t>.</w:t>
      </w:r>
      <w:r w:rsidR="00767C78">
        <w:rPr>
          <w:sz w:val="28"/>
          <w:lang w:val="en-US"/>
        </w:rPr>
        <w:t>update</w:t>
      </w:r>
      <w:r w:rsidR="00767C78" w:rsidRPr="00767C78">
        <w:rPr>
          <w:sz w:val="28"/>
          <w:lang w:val="uk-UA"/>
        </w:rPr>
        <w:t>(). В</w:t>
      </w:r>
      <w:r>
        <w:rPr>
          <w:sz w:val="28"/>
          <w:lang w:val="uk-UA"/>
        </w:rPr>
        <w:t xml:space="preserve">икликається метод </w:t>
      </w:r>
      <w:r w:rsidR="00767C78">
        <w:rPr>
          <w:sz w:val="28"/>
          <w:lang w:val="en-US"/>
        </w:rPr>
        <w:t>GameField</w:t>
      </w:r>
      <w:r w:rsidR="00767C78" w:rsidRPr="00767C78">
        <w:rPr>
          <w:sz w:val="28"/>
          <w:lang w:val="uk-UA"/>
        </w:rPr>
        <w:t>::</w:t>
      </w:r>
      <w:r w:rsidR="00767C78">
        <w:rPr>
          <w:sz w:val="28"/>
          <w:lang w:val="en-US"/>
        </w:rPr>
        <w:t>update</w:t>
      </w:r>
      <w:r w:rsidR="00321391">
        <w:rPr>
          <w:sz w:val="28"/>
          <w:lang w:val="uk-UA"/>
        </w:rPr>
        <w:t>()</w:t>
      </w:r>
      <w:r w:rsidRPr="00D61E08">
        <w:rPr>
          <w:sz w:val="28"/>
          <w:lang w:val="uk-UA"/>
        </w:rPr>
        <w:t xml:space="preserve">, </w:t>
      </w:r>
      <w:r w:rsidR="00767C78">
        <w:rPr>
          <w:sz w:val="28"/>
          <w:lang w:val="uk-UA"/>
        </w:rPr>
        <w:t>що оновлює координати об’єктів гри, перевіряє наявність зітк</w:t>
      </w:r>
      <w:r w:rsidR="00767C78">
        <w:rPr>
          <w:sz w:val="28"/>
          <w:lang w:val="uk-UA"/>
        </w:rPr>
        <w:t>нень, і вирішує їх, якщо вони є</w:t>
      </w:r>
      <w:r w:rsidRPr="00767C78">
        <w:rPr>
          <w:sz w:val="28"/>
          <w:lang w:val="uk-UA"/>
        </w:rPr>
        <w:t>.</w:t>
      </w:r>
      <w:r w:rsidR="00767C78">
        <w:rPr>
          <w:sz w:val="28"/>
          <w:lang w:val="uk-UA"/>
        </w:rPr>
        <w:t xml:space="preserve"> Оновлюється інформація про гру – </w:t>
      </w:r>
      <w:r w:rsidR="00767C78" w:rsidRPr="00767C78">
        <w:rPr>
          <w:sz w:val="28"/>
          <w:lang w:val="en-US"/>
        </w:rPr>
        <w:t>GameInfo</w:t>
      </w:r>
      <w:r w:rsidR="00767C78">
        <w:rPr>
          <w:sz w:val="28"/>
          <w:lang w:val="uk-UA"/>
        </w:rPr>
        <w:t>::</w:t>
      </w:r>
      <w:r w:rsidR="00767C78" w:rsidRPr="00767C78">
        <w:rPr>
          <w:sz w:val="28"/>
          <w:lang w:val="en-US"/>
        </w:rPr>
        <w:t>update</w:t>
      </w:r>
      <w:r w:rsidR="00767C78">
        <w:rPr>
          <w:sz w:val="28"/>
          <w:lang w:val="uk-UA"/>
        </w:rPr>
        <w:t>()</w:t>
      </w:r>
      <w:r w:rsidR="00767C78" w:rsidRPr="00767C78">
        <w:rPr>
          <w:sz w:val="28"/>
          <w:lang w:val="uk-UA"/>
        </w:rPr>
        <w:t>.</w:t>
      </w:r>
      <w:r w:rsidR="00321391" w:rsidRPr="00767C78">
        <w:rPr>
          <w:sz w:val="28"/>
          <w:lang w:val="uk-UA"/>
        </w:rPr>
        <w:t xml:space="preserve"> </w:t>
      </w:r>
    </w:p>
    <w:p w14:paraId="17F8DB95" w14:textId="0ABC79DB" w:rsidR="00C3731E" w:rsidRDefault="00321391">
      <w:pPr>
        <w:ind w:firstLine="0"/>
        <w:jc w:val="left"/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0" w:name="_GoBack"/>
      <w:bookmarkEnd w:id="0"/>
    </w:p>
    <w:p w14:paraId="0D20035B" w14:textId="3DF2EAEB" w:rsidR="00321391" w:rsidRDefault="00C3731E" w:rsidP="00C3731E">
      <w:pPr>
        <w:pStyle w:val="ListParagraph"/>
        <w:numPr>
          <w:ilvl w:val="0"/>
          <w:numId w:val="34"/>
        </w:numPr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>Діаграма послідовностей</w:t>
      </w:r>
    </w:p>
    <w:p w14:paraId="2B2B11B7" w14:textId="77777777" w:rsidR="00C3731E" w:rsidRDefault="00C3731E" w:rsidP="00C3731E">
      <w:pPr>
        <w:pStyle w:val="ListParagraph"/>
        <w:ind w:left="502" w:firstLine="0"/>
        <w:jc w:val="left"/>
        <w:rPr>
          <w:sz w:val="28"/>
          <w:lang w:val="uk-UA"/>
        </w:rPr>
      </w:pPr>
    </w:p>
    <w:p w14:paraId="20822D4E" w14:textId="55B1EF09" w:rsidR="00C3731E" w:rsidRDefault="00C3731E" w:rsidP="00C3731E">
      <w:pPr>
        <w:jc w:val="left"/>
      </w:pPr>
      <w:r>
        <w:object w:dxaOrig="8446" w:dyaOrig="10366" w14:anchorId="695E2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518.25pt" o:ole="">
            <v:imagedata r:id="rId10" o:title=""/>
          </v:shape>
          <o:OLEObject Type="Embed" ProgID="Visio.Drawing.15" ShapeID="_x0000_i1025" DrawAspect="Content" ObjectID="_1604956722" r:id="rId11"/>
        </w:object>
      </w:r>
    </w:p>
    <w:p w14:paraId="262C00B7" w14:textId="3676EFCA" w:rsidR="00C3731E" w:rsidRDefault="00C3731E" w:rsidP="00C3731E">
      <w:pPr>
        <w:jc w:val="left"/>
      </w:pPr>
    </w:p>
    <w:p w14:paraId="0BD9EC88" w14:textId="77777777" w:rsidR="00C3731E" w:rsidRDefault="00C3731E" w:rsidP="00C3731E">
      <w:pPr>
        <w:jc w:val="left"/>
      </w:pPr>
    </w:p>
    <w:p w14:paraId="6989F8BB" w14:textId="77777777" w:rsidR="00C3731E" w:rsidRPr="00321391" w:rsidRDefault="00C3731E" w:rsidP="00C3731E">
      <w:pPr>
        <w:spacing w:line="360" w:lineRule="auto"/>
        <w:ind w:firstLine="0"/>
        <w:jc w:val="left"/>
        <w:rPr>
          <w:sz w:val="28"/>
          <w:lang w:val="uk-UA"/>
        </w:rPr>
      </w:pPr>
      <w:r w:rsidRPr="006C3A5F">
        <w:rPr>
          <w:b/>
          <w:sz w:val="28"/>
          <w:lang w:val="uk-UA"/>
        </w:rPr>
        <w:t xml:space="preserve">Висновок: </w:t>
      </w:r>
      <w:r>
        <w:rPr>
          <w:sz w:val="28"/>
          <w:lang w:val="uk-UA"/>
        </w:rPr>
        <w:t>при виконанні лабораторної роботи я оволодів</w:t>
      </w:r>
      <w:r w:rsidRPr="003F5952">
        <w:rPr>
          <w:sz w:val="28"/>
          <w:lang w:val="uk-UA"/>
        </w:rPr>
        <w:t xml:space="preserve"> методами та засобами представлення послідовності виконання дій </w:t>
      </w:r>
      <w:r>
        <w:rPr>
          <w:sz w:val="28"/>
          <w:lang w:val="uk-UA"/>
        </w:rPr>
        <w:t>програми на прикладі розробки комп’ютерної гри «</w:t>
      </w:r>
      <w:r>
        <w:rPr>
          <w:sz w:val="28"/>
          <w:lang w:val="en-US"/>
        </w:rPr>
        <w:t>Pacman</w:t>
      </w:r>
      <w:r>
        <w:rPr>
          <w:sz w:val="28"/>
        </w:rPr>
        <w:t>»</w:t>
      </w:r>
      <w:r>
        <w:rPr>
          <w:sz w:val="28"/>
          <w:lang w:val="uk-UA"/>
        </w:rPr>
        <w:t>.</w:t>
      </w:r>
    </w:p>
    <w:p w14:paraId="375696B3" w14:textId="77777777" w:rsidR="00C3731E" w:rsidRPr="00C3731E" w:rsidRDefault="00C3731E" w:rsidP="00C3731E">
      <w:pPr>
        <w:jc w:val="left"/>
        <w:rPr>
          <w:lang w:val="uk-UA"/>
        </w:rPr>
      </w:pPr>
    </w:p>
    <w:p w14:paraId="62B2BCA2" w14:textId="77777777" w:rsidR="00C3731E" w:rsidRDefault="00C3731E">
      <w:pPr>
        <w:ind w:firstLine="0"/>
        <w:jc w:val="left"/>
      </w:pPr>
      <w:r>
        <w:br w:type="page"/>
      </w:r>
    </w:p>
    <w:p w14:paraId="05451E5A" w14:textId="3D004CFD" w:rsidR="00C3731E" w:rsidRDefault="00C3731E" w:rsidP="00C3731E">
      <w:pPr>
        <w:ind w:firstLine="0"/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>2. Діаграма послідовностей</w:t>
      </w:r>
    </w:p>
    <w:p w14:paraId="4F966179" w14:textId="77777777" w:rsidR="00C3731E" w:rsidRDefault="00C3731E" w:rsidP="00C3731E">
      <w:pPr>
        <w:ind w:firstLine="0"/>
        <w:jc w:val="left"/>
        <w:rPr>
          <w:sz w:val="28"/>
          <w:lang w:val="uk-UA"/>
        </w:rPr>
      </w:pPr>
    </w:p>
    <w:p w14:paraId="1BD2AC93" w14:textId="5B717A15" w:rsidR="00C3731E" w:rsidRPr="00C3731E" w:rsidRDefault="00C3731E" w:rsidP="00C3731E">
      <w:pPr>
        <w:ind w:firstLine="0"/>
        <w:jc w:val="left"/>
        <w:rPr>
          <w:sz w:val="28"/>
          <w:lang w:val="uk-UA"/>
        </w:rPr>
      </w:pPr>
      <w:r>
        <w:object w:dxaOrig="8446" w:dyaOrig="10366" w14:anchorId="6D7FD093">
          <v:shape id="_x0000_i1027" type="#_x0000_t75" style="width:422.25pt;height:518.25pt" o:ole="">
            <v:imagedata r:id="rId12" o:title=""/>
          </v:shape>
          <o:OLEObject Type="Embed" ProgID="Visio.Drawing.15" ShapeID="_x0000_i1027" DrawAspect="Content" ObjectID="_1604956723" r:id="rId13"/>
        </w:object>
      </w:r>
    </w:p>
    <w:p w14:paraId="6823FDC2" w14:textId="6795D600" w:rsidR="00C3731E" w:rsidRDefault="00C3731E" w:rsidP="00DB769F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7A3FB4FC" w14:textId="77777777" w:rsidR="00C3731E" w:rsidRDefault="00C3731E" w:rsidP="00DB769F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6A505C0B" w14:textId="1709A5A2" w:rsidR="006C3A5F" w:rsidRPr="00321391" w:rsidRDefault="006C3A5F" w:rsidP="00DB769F">
      <w:pPr>
        <w:spacing w:line="360" w:lineRule="auto"/>
        <w:ind w:firstLine="0"/>
        <w:jc w:val="left"/>
        <w:rPr>
          <w:sz w:val="28"/>
          <w:lang w:val="uk-UA"/>
        </w:rPr>
      </w:pPr>
      <w:r w:rsidRPr="006C3A5F">
        <w:rPr>
          <w:b/>
          <w:sz w:val="28"/>
          <w:lang w:val="uk-UA"/>
        </w:rPr>
        <w:t xml:space="preserve">Висновок: </w:t>
      </w:r>
      <w:r w:rsidR="00321391">
        <w:rPr>
          <w:sz w:val="28"/>
          <w:lang w:val="uk-UA"/>
        </w:rPr>
        <w:t>при виконанні лабораторної роботи я оволодів</w:t>
      </w:r>
      <w:r w:rsidR="00321391" w:rsidRPr="003F5952">
        <w:rPr>
          <w:sz w:val="28"/>
          <w:lang w:val="uk-UA"/>
        </w:rPr>
        <w:t xml:space="preserve"> методами та засобами представлення послідовності виконання дій </w:t>
      </w:r>
      <w:r w:rsidR="00321391">
        <w:rPr>
          <w:sz w:val="28"/>
          <w:lang w:val="uk-UA"/>
        </w:rPr>
        <w:t>програми на прикладі розробки комп’ютерної гри «</w:t>
      </w:r>
      <w:r w:rsidR="00321391">
        <w:rPr>
          <w:sz w:val="28"/>
          <w:lang w:val="en-US"/>
        </w:rPr>
        <w:t>Pacman</w:t>
      </w:r>
      <w:r w:rsidR="00321391">
        <w:rPr>
          <w:sz w:val="28"/>
        </w:rPr>
        <w:t>»</w:t>
      </w:r>
      <w:r w:rsidR="00321391">
        <w:rPr>
          <w:sz w:val="28"/>
          <w:lang w:val="uk-UA"/>
        </w:rPr>
        <w:t>.</w:t>
      </w:r>
    </w:p>
    <w:p w14:paraId="09A482FE" w14:textId="77777777" w:rsidR="006C3A5F" w:rsidRPr="00FB2FF7" w:rsidRDefault="006C3A5F" w:rsidP="00DB769F">
      <w:pPr>
        <w:spacing w:line="360" w:lineRule="auto"/>
        <w:ind w:firstLine="0"/>
        <w:jc w:val="left"/>
        <w:rPr>
          <w:sz w:val="28"/>
        </w:rPr>
      </w:pPr>
    </w:p>
    <w:sectPr w:rsidR="006C3A5F" w:rsidRPr="00FB2FF7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7D1B0" w14:textId="77777777" w:rsidR="00860A8D" w:rsidRDefault="00860A8D">
      <w:r>
        <w:separator/>
      </w:r>
    </w:p>
  </w:endnote>
  <w:endnote w:type="continuationSeparator" w:id="0">
    <w:p w14:paraId="26037D59" w14:textId="77777777" w:rsidR="00860A8D" w:rsidRDefault="0086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D55400A" w:rsidR="00D164CD" w:rsidRPr="00653F61" w:rsidRDefault="00DB76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121.2151.05.04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F63294F" w:rsidR="00D164CD" w:rsidRPr="00DB769F" w:rsidRDefault="00DB769F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en-US"/>
            </w:rPr>
          </w:pPr>
          <w:r>
            <w:rPr>
              <w:b/>
              <w:sz w:val="28"/>
              <w:lang w:val="en-US"/>
            </w:rPr>
            <w:t>Sequence diagram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7681181" w:rsidR="00FB2FF7" w:rsidRPr="00FB2FF7" w:rsidRDefault="00FB2FF7" w:rsidP="00FB2FF7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C56DBC4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3731E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6404E" w14:textId="77777777" w:rsidR="00860A8D" w:rsidRDefault="00860A8D">
      <w:r>
        <w:separator/>
      </w:r>
    </w:p>
  </w:footnote>
  <w:footnote w:type="continuationSeparator" w:id="0">
    <w:p w14:paraId="67894C41" w14:textId="77777777" w:rsidR="00860A8D" w:rsidRDefault="00860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B372B2"/>
    <w:multiLevelType w:val="hybridMultilevel"/>
    <w:tmpl w:val="A7B6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520677E9"/>
    <w:multiLevelType w:val="hybridMultilevel"/>
    <w:tmpl w:val="AAFE58E6"/>
    <w:lvl w:ilvl="0" w:tplc="F7E249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1" w15:restartNumberingAfterBreak="0">
    <w:nsid w:val="5A245BD7"/>
    <w:multiLevelType w:val="hybridMultilevel"/>
    <w:tmpl w:val="3E8E3A1A"/>
    <w:lvl w:ilvl="0" w:tplc="B9DE22D2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27"/>
  </w:num>
  <w:num w:numId="5">
    <w:abstractNumId w:val="24"/>
  </w:num>
  <w:num w:numId="6">
    <w:abstractNumId w:val="31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5"/>
  </w:num>
  <w:num w:numId="13">
    <w:abstractNumId w:val="16"/>
  </w:num>
  <w:num w:numId="14">
    <w:abstractNumId w:val="20"/>
  </w:num>
  <w:num w:numId="15">
    <w:abstractNumId w:val="32"/>
  </w:num>
  <w:num w:numId="16">
    <w:abstractNumId w:val="28"/>
  </w:num>
  <w:num w:numId="17">
    <w:abstractNumId w:val="3"/>
  </w:num>
  <w:num w:numId="18">
    <w:abstractNumId w:val="11"/>
  </w:num>
  <w:num w:numId="19">
    <w:abstractNumId w:val="18"/>
  </w:num>
  <w:num w:numId="20">
    <w:abstractNumId w:val="14"/>
  </w:num>
  <w:num w:numId="21">
    <w:abstractNumId w:val="30"/>
  </w:num>
  <w:num w:numId="22">
    <w:abstractNumId w:val="23"/>
  </w:num>
  <w:num w:numId="23">
    <w:abstractNumId w:val="25"/>
  </w:num>
  <w:num w:numId="24">
    <w:abstractNumId w:val="29"/>
  </w:num>
  <w:num w:numId="25">
    <w:abstractNumId w:val="10"/>
  </w:num>
  <w:num w:numId="26">
    <w:abstractNumId w:val="8"/>
  </w:num>
  <w:num w:numId="27">
    <w:abstractNumId w:val="4"/>
  </w:num>
  <w:num w:numId="28">
    <w:abstractNumId w:val="26"/>
  </w:num>
  <w:num w:numId="29">
    <w:abstractNumId w:val="5"/>
  </w:num>
  <w:num w:numId="30">
    <w:abstractNumId w:val="22"/>
  </w:num>
  <w:num w:numId="31">
    <w:abstractNumId w:val="1"/>
  </w:num>
  <w:num w:numId="32">
    <w:abstractNumId w:val="21"/>
  </w:num>
  <w:num w:numId="33">
    <w:abstractNumId w:val="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3344E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A1F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1391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3F5952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841"/>
    <w:rsid w:val="004469F5"/>
    <w:rsid w:val="00447229"/>
    <w:rsid w:val="00447E32"/>
    <w:rsid w:val="004532A1"/>
    <w:rsid w:val="004546A9"/>
    <w:rsid w:val="0045601D"/>
    <w:rsid w:val="00456710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3A5F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67C78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2FB3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60A8D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3731E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1E08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B769F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2FF7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036C7-EF1C-43BE-9447-4B98244B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5617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93</cp:revision>
  <cp:lastPrinted>2015-09-20T08:44:00Z</cp:lastPrinted>
  <dcterms:created xsi:type="dcterms:W3CDTF">2016-09-25T11:38:00Z</dcterms:created>
  <dcterms:modified xsi:type="dcterms:W3CDTF">2018-11-28T22:32:00Z</dcterms:modified>
</cp:coreProperties>
</file>