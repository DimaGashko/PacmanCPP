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174C70F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422862">
        <w:rPr>
          <w:b/>
          <w:spacing w:val="-10"/>
          <w:sz w:val="28"/>
          <w:szCs w:val="28"/>
          <w:lang w:val="uk-UA" w:eastAsia="uk-UA"/>
        </w:rPr>
        <w:t>1</w:t>
      </w:r>
    </w:p>
    <w:p w14:paraId="68055D9E" w14:textId="4B62F2C6" w:rsidR="007C4E59" w:rsidRPr="00422862" w:rsidRDefault="00422862" w:rsidP="00422862">
      <w:pPr>
        <w:spacing w:after="480" w:line="360" w:lineRule="auto"/>
        <w:ind w:left="142" w:firstLine="0"/>
        <w:jc w:val="center"/>
        <w:rPr>
          <w:b/>
          <w:sz w:val="28"/>
          <w:lang w:val="uk-UA"/>
        </w:rPr>
      </w:pPr>
      <w:r w:rsidRPr="00422862">
        <w:rPr>
          <w:b/>
          <w:sz w:val="28"/>
          <w:lang w:val="uk-UA"/>
        </w:rPr>
        <w:t>Об'єктно-орієнтований аналіз і постановка задачі</w:t>
      </w:r>
      <w:r w:rsidR="007C4E59" w:rsidRPr="00422862">
        <w:rPr>
          <w:b/>
          <w:sz w:val="28"/>
          <w:lang w:val="uk-UA"/>
        </w:rPr>
        <w:t xml:space="preserve"> «Pacman»</w:t>
      </w:r>
    </w:p>
    <w:p w14:paraId="4E8B829E" w14:textId="16F764FC" w:rsidR="0040798C" w:rsidRPr="0040798C" w:rsidRDefault="0040798C" w:rsidP="009D5150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0E3ABF">
        <w:rPr>
          <w:sz w:val="28"/>
          <w:lang w:val="uk-UA"/>
        </w:rPr>
        <w:t xml:space="preserve">Виконати </w:t>
      </w:r>
      <w:r w:rsidRPr="00422862">
        <w:rPr>
          <w:sz w:val="28"/>
          <w:lang w:val="uk-UA"/>
        </w:rPr>
        <w:t>об'єктно-орієнтований аналіз і постановку задачі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4AEAFAF9" w:rsidR="0040798C" w:rsidRPr="00422862" w:rsidRDefault="00422862" w:rsidP="009D5150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0E3ABF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об'єктно-орієнтованого аналізу на прикладі реалізації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F36C668" w:rsidR="008C228C" w:rsidRPr="0040798C" w:rsidRDefault="00422862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 w:rsidRPr="0040798C">
        <w:rPr>
          <w:b/>
          <w:sz w:val="28"/>
          <w:lang w:val="uk-UA"/>
        </w:rPr>
        <w:t>Опис задачі</w:t>
      </w:r>
    </w:p>
    <w:p w14:paraId="09BF6BAE" w14:textId="05349187" w:rsidR="00422862" w:rsidRPr="00422862" w:rsidRDefault="0040798C" w:rsidP="009D5150">
      <w:pPr>
        <w:tabs>
          <w:tab w:val="left" w:pos="990"/>
        </w:tabs>
        <w:spacing w:line="360" w:lineRule="auto"/>
        <w:ind w:firstLine="540"/>
        <w:rPr>
          <w:sz w:val="28"/>
          <w:lang w:val="uk-UA"/>
        </w:rPr>
      </w:pPr>
      <w:r>
        <w:rPr>
          <w:sz w:val="28"/>
          <w:lang w:val="uk-UA"/>
        </w:rPr>
        <w:t>К</w:t>
      </w:r>
      <w:r w:rsidR="00422862">
        <w:rPr>
          <w:sz w:val="28"/>
          <w:lang w:val="uk-UA"/>
        </w:rPr>
        <w:t>омп’</w:t>
      </w:r>
      <w:r w:rsidR="00422862" w:rsidRPr="00422862">
        <w:rPr>
          <w:sz w:val="28"/>
          <w:lang w:val="uk-UA"/>
        </w:rPr>
        <w:t>ютерна</w:t>
      </w:r>
      <w:r w:rsidR="00620E47" w:rsidRPr="00422862">
        <w:rPr>
          <w:sz w:val="28"/>
          <w:lang w:val="uk-UA"/>
        </w:rPr>
        <w:t xml:space="preserve"> </w:t>
      </w:r>
      <w:r w:rsidR="00951C0C" w:rsidRPr="00422862">
        <w:rPr>
          <w:sz w:val="28"/>
          <w:lang w:val="uk-UA"/>
        </w:rPr>
        <w:t xml:space="preserve">гра </w:t>
      </w:r>
      <w:r w:rsidR="00951C0C" w:rsidRPr="00422862">
        <w:rPr>
          <w:b/>
          <w:sz w:val="28"/>
          <w:lang w:val="uk-UA"/>
        </w:rPr>
        <w:t>«Pacman»</w:t>
      </w:r>
      <w:r>
        <w:rPr>
          <w:sz w:val="28"/>
          <w:lang w:val="uk-UA"/>
        </w:rPr>
        <w:t xml:space="preserve"> що</w:t>
      </w:r>
      <w:r w:rsidR="00422862" w:rsidRPr="00422862">
        <w:rPr>
          <w:sz w:val="28"/>
          <w:lang w:val="uk-UA"/>
        </w:rPr>
        <w:t xml:space="preserve"> складається з ігрового поля, яке являє собою прямокутну область, на якій знаходяться</w:t>
      </w:r>
      <w:r w:rsidR="00205F39" w:rsidRPr="00205F39">
        <w:rPr>
          <w:sz w:val="28"/>
          <w:lang w:val="uk-UA"/>
        </w:rPr>
        <w:t xml:space="preserve"> </w:t>
      </w:r>
      <w:r w:rsidR="00205F39">
        <w:rPr>
          <w:sz w:val="28"/>
          <w:lang w:val="uk-UA"/>
        </w:rPr>
        <w:t>різні об’єкти: точки, Pacman, привиди,</w:t>
      </w:r>
      <w:r w:rsidR="00422862" w:rsidRPr="00422862">
        <w:rPr>
          <w:sz w:val="28"/>
          <w:lang w:val="uk-UA"/>
        </w:rPr>
        <w:t xml:space="preserve"> бон</w:t>
      </w:r>
      <w:r w:rsidR="00205F39">
        <w:rPr>
          <w:sz w:val="28"/>
          <w:lang w:val="uk-UA"/>
        </w:rPr>
        <w:t>уси</w:t>
      </w:r>
      <w:r w:rsidR="00225711">
        <w:rPr>
          <w:sz w:val="28"/>
          <w:lang w:val="uk-UA"/>
        </w:rPr>
        <w:t>, стіни</w:t>
      </w:r>
      <w:r w:rsidR="00205F39">
        <w:rPr>
          <w:sz w:val="28"/>
          <w:lang w:val="uk-UA"/>
        </w:rPr>
        <w:t xml:space="preserve"> і </w:t>
      </w:r>
      <w:r>
        <w:rPr>
          <w:sz w:val="28"/>
          <w:lang w:val="en-US"/>
        </w:rPr>
        <w:t>S</w:t>
      </w:r>
      <w:r w:rsidR="00205F39">
        <w:rPr>
          <w:sz w:val="28"/>
          <w:lang w:val="uk-UA"/>
        </w:rPr>
        <w:t>pawn (</w:t>
      </w:r>
      <w:r w:rsidR="00422862" w:rsidRPr="00422862">
        <w:rPr>
          <w:sz w:val="28"/>
          <w:lang w:val="uk-UA"/>
        </w:rPr>
        <w:t>місце народження привидів</w:t>
      </w:r>
      <w:r w:rsidR="00205F39">
        <w:rPr>
          <w:sz w:val="28"/>
          <w:lang w:val="uk-UA"/>
        </w:rPr>
        <w:t>)</w:t>
      </w:r>
      <w:r w:rsidR="00422862" w:rsidRPr="00422862">
        <w:rPr>
          <w:sz w:val="28"/>
          <w:lang w:val="uk-UA"/>
        </w:rPr>
        <w:t>.</w:t>
      </w:r>
    </w:p>
    <w:p w14:paraId="0F92AF48" w14:textId="6B55331B" w:rsidR="00422862" w:rsidRPr="00422862" w:rsidRDefault="00A239B2" w:rsidP="009D5150">
      <w:pPr>
        <w:spacing w:line="360" w:lineRule="auto"/>
        <w:ind w:firstLine="540"/>
        <w:rPr>
          <w:sz w:val="28"/>
          <w:lang w:val="uk-UA"/>
        </w:rPr>
      </w:pPr>
      <w:r>
        <w:rPr>
          <w:sz w:val="28"/>
          <w:lang w:val="uk-UA"/>
        </w:rPr>
        <w:t>Над полем</w:t>
      </w:r>
      <w:r w:rsidR="00422862">
        <w:rPr>
          <w:sz w:val="28"/>
          <w:lang w:val="uk-UA"/>
        </w:rPr>
        <w:t xml:space="preserve"> знаходиться інформація про гру</w:t>
      </w:r>
      <w:r w:rsidR="00422862" w:rsidRPr="00422862">
        <w:rPr>
          <w:sz w:val="28"/>
          <w:lang w:val="uk-UA"/>
        </w:rPr>
        <w:t xml:space="preserve"> (рахунок, кількість життів, рівень).</w:t>
      </w:r>
    </w:p>
    <w:p w14:paraId="0CB0D80B" w14:textId="7D63E25C" w:rsidR="00422862" w:rsidRPr="00422862" w:rsidRDefault="0040798C" w:rsidP="009D5150">
      <w:pPr>
        <w:spacing w:line="360" w:lineRule="auto"/>
        <w:ind w:firstLine="540"/>
        <w:rPr>
          <w:sz w:val="28"/>
          <w:lang w:val="uk-UA"/>
        </w:rPr>
      </w:pPr>
      <w:r>
        <w:rPr>
          <w:sz w:val="28"/>
          <w:lang w:val="uk-UA"/>
        </w:rPr>
        <w:t>Pacman - головний персонаж (ним управляє гравець). Його завдання</w:t>
      </w:r>
      <w:r w:rsidR="00422862" w:rsidRPr="00422862">
        <w:rPr>
          <w:sz w:val="28"/>
          <w:lang w:val="uk-UA"/>
        </w:rPr>
        <w:t xml:space="preserve"> зібрати всі </w:t>
      </w:r>
      <w:r w:rsidR="00422862">
        <w:rPr>
          <w:sz w:val="28"/>
          <w:lang w:val="uk-UA"/>
        </w:rPr>
        <w:t>точки</w:t>
      </w:r>
      <w:r w:rsidR="00422862" w:rsidRPr="00422862">
        <w:rPr>
          <w:sz w:val="28"/>
          <w:lang w:val="uk-UA"/>
        </w:rPr>
        <w:t xml:space="preserve"> на полі. Після цього гравець переходить на наступний рівень.</w:t>
      </w:r>
      <w:r w:rsidR="00422862">
        <w:rPr>
          <w:sz w:val="28"/>
          <w:lang w:val="uk-UA"/>
        </w:rPr>
        <w:t xml:space="preserve"> </w:t>
      </w:r>
      <w:r>
        <w:rPr>
          <w:sz w:val="28"/>
          <w:lang w:val="uk-UA"/>
        </w:rPr>
        <w:t>У гравця є декілька</w:t>
      </w:r>
      <w:r w:rsidR="00422862" w:rsidRPr="00422862">
        <w:rPr>
          <w:sz w:val="28"/>
          <w:lang w:val="uk-UA"/>
        </w:rPr>
        <w:t xml:space="preserve"> житті</w:t>
      </w:r>
      <w:r>
        <w:rPr>
          <w:sz w:val="28"/>
          <w:lang w:val="uk-UA"/>
        </w:rPr>
        <w:t>в</w:t>
      </w:r>
      <w:r w:rsidR="00422862" w:rsidRPr="00422862">
        <w:rPr>
          <w:sz w:val="28"/>
          <w:lang w:val="uk-UA"/>
        </w:rPr>
        <w:t>. Коли вони закінчуються, закінчується гра.</w:t>
      </w:r>
      <w:r w:rsidR="00422862">
        <w:rPr>
          <w:sz w:val="28"/>
          <w:lang w:val="uk-UA"/>
        </w:rPr>
        <w:t xml:space="preserve"> </w:t>
      </w:r>
    </w:p>
    <w:p w14:paraId="4B4D4E19" w14:textId="47F3787B" w:rsidR="00422862" w:rsidRPr="00422862" w:rsidRDefault="0040798C" w:rsidP="009D5150">
      <w:pPr>
        <w:spacing w:line="360" w:lineRule="auto"/>
        <w:ind w:firstLine="540"/>
        <w:rPr>
          <w:sz w:val="28"/>
          <w:lang w:val="uk-UA"/>
        </w:rPr>
      </w:pPr>
      <w:r>
        <w:rPr>
          <w:sz w:val="28"/>
          <w:lang w:val="uk-UA"/>
        </w:rPr>
        <w:t xml:space="preserve">Привид </w:t>
      </w:r>
      <w:r w:rsidR="00422862">
        <w:rPr>
          <w:sz w:val="28"/>
          <w:lang w:val="uk-UA"/>
        </w:rPr>
        <w:t>полює за Pacman-ом</w:t>
      </w:r>
      <w:r w:rsidR="00422862" w:rsidRPr="00422862">
        <w:rPr>
          <w:sz w:val="28"/>
          <w:lang w:val="uk-UA"/>
        </w:rPr>
        <w:t xml:space="preserve">. Коли Pacman </w:t>
      </w:r>
      <w:r w:rsidR="00422862">
        <w:rPr>
          <w:sz w:val="28"/>
          <w:lang w:val="uk-UA"/>
        </w:rPr>
        <w:t>торкається привида</w:t>
      </w:r>
      <w:r w:rsidR="00422862" w:rsidRPr="00422862">
        <w:rPr>
          <w:sz w:val="28"/>
          <w:lang w:val="uk-UA"/>
        </w:rPr>
        <w:t xml:space="preserve"> – він втрачає 1 життя.</w:t>
      </w:r>
    </w:p>
    <w:p w14:paraId="10FC8745" w14:textId="1BE649A5" w:rsidR="00422862" w:rsidRPr="00422862" w:rsidRDefault="00422862" w:rsidP="009D5150">
      <w:pPr>
        <w:spacing w:line="360" w:lineRule="auto"/>
        <w:ind w:firstLine="540"/>
        <w:rPr>
          <w:sz w:val="28"/>
          <w:lang w:val="uk-UA"/>
        </w:rPr>
      </w:pPr>
      <w:r w:rsidRPr="00422862">
        <w:rPr>
          <w:sz w:val="28"/>
          <w:lang w:val="uk-UA"/>
        </w:rPr>
        <w:t>Точ</w:t>
      </w:r>
      <w:r w:rsidR="00932E1B">
        <w:rPr>
          <w:sz w:val="28"/>
          <w:lang w:val="uk-UA"/>
        </w:rPr>
        <w:t xml:space="preserve">ки - </w:t>
      </w:r>
      <w:r w:rsidR="00545220">
        <w:rPr>
          <w:sz w:val="28"/>
          <w:lang w:val="uk-UA"/>
        </w:rPr>
        <w:t>квадрати розміром декілька пікселів</w:t>
      </w:r>
      <w:r w:rsidR="00932E1B">
        <w:rPr>
          <w:sz w:val="28"/>
          <w:lang w:val="uk-UA"/>
        </w:rPr>
        <w:t>. Коли Pacman торкається</w:t>
      </w:r>
      <w:r w:rsidRPr="00422862">
        <w:rPr>
          <w:sz w:val="28"/>
          <w:lang w:val="uk-UA"/>
        </w:rPr>
        <w:t xml:space="preserve"> точки</w:t>
      </w:r>
      <w:r w:rsidR="0040798C">
        <w:rPr>
          <w:sz w:val="28"/>
          <w:lang w:val="uk-UA"/>
        </w:rPr>
        <w:t>, він її з'їдає</w:t>
      </w:r>
      <w:r w:rsidRPr="00422862">
        <w:rPr>
          <w:sz w:val="28"/>
          <w:lang w:val="uk-UA"/>
        </w:rPr>
        <w:t>.</w:t>
      </w:r>
      <w:r w:rsidR="0040798C">
        <w:rPr>
          <w:sz w:val="28"/>
          <w:lang w:val="uk-UA"/>
        </w:rPr>
        <w:t xml:space="preserve"> При цьому збільшується рахунок.</w:t>
      </w:r>
    </w:p>
    <w:p w14:paraId="679F1DF6" w14:textId="2187DA17" w:rsidR="00422862" w:rsidRPr="00422862" w:rsidRDefault="00422862" w:rsidP="009D5150">
      <w:pPr>
        <w:spacing w:line="360" w:lineRule="auto"/>
        <w:rPr>
          <w:sz w:val="28"/>
          <w:lang w:val="uk-UA"/>
        </w:rPr>
      </w:pPr>
      <w:r w:rsidRPr="00422862">
        <w:rPr>
          <w:sz w:val="28"/>
          <w:lang w:val="uk-UA"/>
        </w:rPr>
        <w:t>Бонуси – різні об'єкти на полі, які дають Pacman-у (а де</w:t>
      </w:r>
      <w:r w:rsidR="0040798C">
        <w:rPr>
          <w:sz w:val="28"/>
          <w:lang w:val="uk-UA"/>
        </w:rPr>
        <w:t>які і привидам) додаткові можливості</w:t>
      </w:r>
      <w:r w:rsidRPr="00422862">
        <w:rPr>
          <w:sz w:val="28"/>
          <w:lang w:val="uk-UA"/>
        </w:rPr>
        <w:t xml:space="preserve">. </w:t>
      </w:r>
    </w:p>
    <w:p w14:paraId="5E4D61FF" w14:textId="77777777" w:rsidR="00422862" w:rsidRPr="00422862" w:rsidRDefault="00422862" w:rsidP="009D5150">
      <w:pPr>
        <w:spacing w:line="360" w:lineRule="auto"/>
        <w:rPr>
          <w:sz w:val="28"/>
          <w:lang w:val="uk-UA"/>
        </w:rPr>
      </w:pPr>
      <w:r w:rsidRPr="00422862">
        <w:rPr>
          <w:sz w:val="28"/>
          <w:lang w:val="uk-UA"/>
        </w:rPr>
        <w:t>Види бонусів:</w:t>
      </w:r>
    </w:p>
    <w:p w14:paraId="59B56899" w14:textId="0A9CFE01" w:rsidR="00422862" w:rsidRPr="00422862" w:rsidRDefault="00422862" w:rsidP="009D5150">
      <w:pPr>
        <w:spacing w:line="360" w:lineRule="auto"/>
        <w:rPr>
          <w:sz w:val="28"/>
          <w:lang w:val="uk-UA"/>
        </w:rPr>
      </w:pPr>
      <w:r w:rsidRPr="00422862">
        <w:rPr>
          <w:sz w:val="28"/>
          <w:lang w:val="uk-UA"/>
        </w:rPr>
        <w:t>1)</w:t>
      </w:r>
      <w:r w:rsidR="00545220">
        <w:rPr>
          <w:sz w:val="28"/>
          <w:lang w:val="uk-UA"/>
        </w:rPr>
        <w:t xml:space="preserve"> Велика точка – це коло розміром в кілька разів менше </w:t>
      </w:r>
      <w:r w:rsidR="00545220" w:rsidRPr="00422862">
        <w:rPr>
          <w:sz w:val="28"/>
          <w:lang w:val="uk-UA"/>
        </w:rPr>
        <w:t>Pacman</w:t>
      </w:r>
      <w:r w:rsidR="00545220">
        <w:rPr>
          <w:sz w:val="28"/>
          <w:lang w:val="uk-UA"/>
        </w:rPr>
        <w:t>-а</w:t>
      </w:r>
      <w:r w:rsidRPr="00422862">
        <w:rPr>
          <w:sz w:val="28"/>
          <w:lang w:val="uk-UA"/>
        </w:rPr>
        <w:t xml:space="preserve">. Коли її з'їдає Pacman, </w:t>
      </w:r>
      <w:r w:rsidR="00545220">
        <w:rPr>
          <w:sz w:val="28"/>
          <w:lang w:val="uk-UA"/>
        </w:rPr>
        <w:t>то</w:t>
      </w:r>
      <w:r w:rsidR="000A7069">
        <w:rPr>
          <w:sz w:val="28"/>
          <w:lang w:val="uk-UA"/>
        </w:rPr>
        <w:t xml:space="preserve"> протягом певного часу </w:t>
      </w:r>
      <w:r w:rsidR="00932E1B">
        <w:rPr>
          <w:sz w:val="28"/>
          <w:lang w:val="uk-UA"/>
        </w:rPr>
        <w:t>він може їсти привидів</w:t>
      </w:r>
      <w:r w:rsidR="000954CE">
        <w:rPr>
          <w:sz w:val="28"/>
          <w:lang w:val="uk-UA"/>
        </w:rPr>
        <w:t>.</w:t>
      </w:r>
    </w:p>
    <w:p w14:paraId="1F7AA42E" w14:textId="77777777" w:rsidR="00422862" w:rsidRPr="00422862" w:rsidRDefault="00422862" w:rsidP="009D5150">
      <w:pPr>
        <w:spacing w:line="360" w:lineRule="auto"/>
        <w:rPr>
          <w:sz w:val="28"/>
          <w:lang w:val="uk-UA"/>
        </w:rPr>
      </w:pPr>
      <w:r w:rsidRPr="00422862">
        <w:rPr>
          <w:sz w:val="28"/>
          <w:lang w:val="uk-UA"/>
        </w:rPr>
        <w:t>2) Уповільнення. Якщо його з'їдає Pacman, то швидкість всіх привидів зменшується в 2 рази. Якщо ж його з'їдає привид, то зменшується в 2 рази швидкість Pacman-a.</w:t>
      </w:r>
    </w:p>
    <w:p w14:paraId="3EF93015" w14:textId="2AEB5CE9" w:rsidR="00422862" w:rsidRPr="00422862" w:rsidRDefault="000954CE" w:rsidP="009D515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t>3) Маскування. Коли</w:t>
      </w:r>
      <w:r w:rsidR="00422862" w:rsidRPr="00422862">
        <w:rPr>
          <w:sz w:val="28"/>
          <w:lang w:val="uk-UA"/>
        </w:rPr>
        <w:t xml:space="preserve"> Pacman</w:t>
      </w:r>
      <w:r>
        <w:rPr>
          <w:sz w:val="28"/>
          <w:lang w:val="uk-UA"/>
        </w:rPr>
        <w:t xml:space="preserve"> з’їдає цей бонус</w:t>
      </w:r>
      <w:r w:rsidR="00422862" w:rsidRPr="00422862">
        <w:rPr>
          <w:sz w:val="28"/>
          <w:lang w:val="uk-UA"/>
        </w:rPr>
        <w:t>, привиди перестають його бачити (і не можуть з'їсти).</w:t>
      </w:r>
    </w:p>
    <w:p w14:paraId="2204F41E" w14:textId="2AA049EE" w:rsidR="00422862" w:rsidRDefault="00422862" w:rsidP="009D5150">
      <w:pPr>
        <w:spacing w:line="360" w:lineRule="auto"/>
        <w:rPr>
          <w:sz w:val="28"/>
          <w:lang w:val="uk-UA"/>
        </w:rPr>
      </w:pPr>
      <w:r w:rsidRPr="00422862">
        <w:rPr>
          <w:sz w:val="28"/>
          <w:lang w:val="uk-UA"/>
        </w:rPr>
        <w:t>4) Життя – додає 1 життя (якщо у Pacman-а максимальна кількість життів, то він не може з'їсти цей бонус).</w:t>
      </w:r>
    </w:p>
    <w:p w14:paraId="6240F9B7" w14:textId="51EC9963" w:rsidR="000A63B5" w:rsidRPr="00422862" w:rsidRDefault="000A63B5" w:rsidP="009D515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5) Бомба</w:t>
      </w:r>
      <w:r w:rsidRPr="00422862">
        <w:rPr>
          <w:sz w:val="28"/>
          <w:lang w:val="uk-UA"/>
        </w:rPr>
        <w:t xml:space="preserve"> – </w:t>
      </w:r>
      <w:r w:rsidR="00E05E6E">
        <w:rPr>
          <w:sz w:val="28"/>
          <w:lang w:val="uk-UA"/>
        </w:rPr>
        <w:t xml:space="preserve">вбиває </w:t>
      </w:r>
      <w:r w:rsidRPr="00422862">
        <w:rPr>
          <w:sz w:val="28"/>
          <w:lang w:val="uk-UA"/>
        </w:rPr>
        <w:t>P</w:t>
      </w:r>
      <w:r w:rsidR="00E05E6E">
        <w:rPr>
          <w:sz w:val="28"/>
          <w:lang w:val="uk-UA"/>
        </w:rPr>
        <w:t>acman-а або привида якщо він торкається цього бонуса</w:t>
      </w:r>
      <w:r w:rsidRPr="00422862">
        <w:rPr>
          <w:sz w:val="28"/>
          <w:lang w:val="uk-UA"/>
        </w:rPr>
        <w:t>.</w:t>
      </w:r>
    </w:p>
    <w:p w14:paraId="6CA4DACE" w14:textId="0EA55F0E" w:rsidR="00422862" w:rsidRPr="00422862" w:rsidRDefault="00422862" w:rsidP="009D5150">
      <w:pPr>
        <w:spacing w:line="360" w:lineRule="auto"/>
        <w:ind w:firstLine="540"/>
        <w:rPr>
          <w:sz w:val="28"/>
          <w:lang w:val="uk-UA"/>
        </w:rPr>
      </w:pPr>
      <w:r w:rsidRPr="00422862">
        <w:rPr>
          <w:sz w:val="28"/>
          <w:lang w:val="uk-UA"/>
        </w:rPr>
        <w:t>У грі повинно бути кілька рівнів. Перехід на наступний рівень відбувається тоді, коли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en-US"/>
        </w:rPr>
        <w:t>Pacman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uk-UA"/>
        </w:rPr>
        <w:t>з’їдає всі точки</w:t>
      </w:r>
      <w:r w:rsidRPr="00422862">
        <w:rPr>
          <w:sz w:val="28"/>
          <w:lang w:val="uk-UA"/>
        </w:rPr>
        <w:t>.</w:t>
      </w:r>
    </w:p>
    <w:p w14:paraId="23B072DF" w14:textId="4D0C3A76" w:rsidR="00422862" w:rsidRPr="00422862" w:rsidRDefault="00422862" w:rsidP="009D5150">
      <w:pPr>
        <w:spacing w:line="360" w:lineRule="auto"/>
        <w:ind w:firstLine="540"/>
        <w:rPr>
          <w:sz w:val="28"/>
          <w:lang w:val="uk-UA"/>
        </w:rPr>
      </w:pPr>
      <w:r w:rsidRPr="00422862">
        <w:rPr>
          <w:sz w:val="28"/>
          <w:lang w:val="uk-UA"/>
        </w:rPr>
        <w:t>Після втрати 1 житті перезавантажується поточний рівень зі збере</w:t>
      </w:r>
      <w:r w:rsidR="00AF513A">
        <w:rPr>
          <w:sz w:val="28"/>
          <w:lang w:val="uk-UA"/>
        </w:rPr>
        <w:t xml:space="preserve">женням з'їдених точок і бонусів (привиди переносяться у </w:t>
      </w:r>
      <w:r w:rsidR="00AF513A">
        <w:rPr>
          <w:sz w:val="28"/>
          <w:lang w:val="en-US"/>
        </w:rPr>
        <w:t>Spawn</w:t>
      </w:r>
      <w:r w:rsidR="00AF513A">
        <w:rPr>
          <w:sz w:val="28"/>
        </w:rPr>
        <w:t xml:space="preserve">,  а </w:t>
      </w:r>
      <w:r w:rsidR="00AF513A">
        <w:rPr>
          <w:sz w:val="28"/>
          <w:lang w:val="en-US"/>
        </w:rPr>
        <w:t>Pacman</w:t>
      </w:r>
      <w:r w:rsidR="00AF513A">
        <w:rPr>
          <w:sz w:val="28"/>
          <w:lang w:val="uk-UA"/>
        </w:rPr>
        <w:t xml:space="preserve"> на свої початкові координати – де вказаний на карті).</w:t>
      </w:r>
    </w:p>
    <w:p w14:paraId="3491E8AA" w14:textId="1668CC87" w:rsidR="008C5904" w:rsidRPr="00422862" w:rsidRDefault="00422862" w:rsidP="009D5150">
      <w:pPr>
        <w:spacing w:line="360" w:lineRule="auto"/>
        <w:ind w:firstLine="540"/>
        <w:rPr>
          <w:sz w:val="28"/>
          <w:lang w:val="uk-UA"/>
        </w:rPr>
      </w:pPr>
      <w:r w:rsidRPr="00422862">
        <w:rPr>
          <w:sz w:val="28"/>
          <w:lang w:val="uk-UA"/>
        </w:rPr>
        <w:t>При завантаженні нового рівня гра знаходиться на паузі. І починається після початку руху Pacman-a.</w:t>
      </w:r>
    </w:p>
    <w:p w14:paraId="216D0822" w14:textId="7141AFEA" w:rsidR="000A7069" w:rsidRPr="000E3ABF" w:rsidRDefault="00422862" w:rsidP="000A7069">
      <w:pPr>
        <w:pStyle w:val="ListParagraph"/>
        <w:spacing w:line="360" w:lineRule="auto"/>
        <w:ind w:left="0" w:firstLine="0"/>
        <w:jc w:val="left"/>
        <w:rPr>
          <w:b/>
          <w:sz w:val="28"/>
          <w:lang w:val="uk-UA"/>
        </w:rPr>
      </w:pPr>
      <w:r w:rsidRPr="000E3ABF">
        <w:rPr>
          <w:b/>
          <w:sz w:val="28"/>
          <w:lang w:val="uk-UA"/>
        </w:rPr>
        <w:t>2) Аналіз предметної області</w:t>
      </w:r>
    </w:p>
    <w:p w14:paraId="56F48D0B" w14:textId="5D2FC2E4" w:rsidR="00CC0013" w:rsidRPr="00422862" w:rsidRDefault="00422862" w:rsidP="000A7069">
      <w:pPr>
        <w:pStyle w:val="ListParagraph"/>
        <w:spacing w:line="360" w:lineRule="auto"/>
        <w:ind w:left="0" w:firstLine="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2.1) Аналіз теоретичного апарату</w:t>
      </w:r>
    </w:p>
    <w:p w14:paraId="4CC3C771" w14:textId="77777777" w:rsidR="005C13CA" w:rsidRDefault="000A7069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Розмір ігрового поля:</w:t>
      </w:r>
    </w:p>
    <w:p w14:paraId="64D078BD" w14:textId="20CBE154" w:rsidR="005C13CA" w:rsidRPr="005C13CA" w:rsidRDefault="000077D2" w:rsidP="008C5904">
      <w:pPr>
        <w:spacing w:line="360" w:lineRule="auto"/>
        <w:ind w:left="72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GameField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size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w, h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w, h ∈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10; 1000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14:paraId="1CBB3E7E" w14:textId="57484E3A" w:rsidR="005C13CA" w:rsidRDefault="00CC0013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5C13CA">
        <w:rPr>
          <w:sz w:val="28"/>
          <w:lang w:val="uk-UA"/>
        </w:rPr>
        <w:t>-</w:t>
      </w:r>
      <w:r w:rsidR="005C13CA" w:rsidRPr="005C13CA">
        <w:rPr>
          <w:sz w:val="28"/>
          <w:lang w:val="uk-UA"/>
        </w:rPr>
        <w:t xml:space="preserve"> </w:t>
      </w:r>
      <w:r w:rsidR="005C13CA">
        <w:rPr>
          <w:sz w:val="28"/>
          <w:lang w:val="uk-UA"/>
        </w:rPr>
        <w:t>Коефіцієнт швидкості (</w:t>
      </w:r>
      <w:r w:rsidR="00107E90">
        <w:rPr>
          <w:sz w:val="28"/>
          <w:lang w:val="uk-UA"/>
        </w:rPr>
        <w:t>для коригування швидкості залежно від</w:t>
      </w:r>
      <w:r w:rsidR="00107E90" w:rsidRPr="00107E90">
        <w:rPr>
          <w:sz w:val="28"/>
          <w:lang w:val="en-US"/>
        </w:rPr>
        <w:t xml:space="preserve"> </w:t>
      </w:r>
      <w:r w:rsidR="005C13CA">
        <w:rPr>
          <w:sz w:val="28"/>
          <w:lang w:val="uk-UA"/>
        </w:rPr>
        <w:t xml:space="preserve"> </w:t>
      </w:r>
      <w:r w:rsidR="005C13CA">
        <w:rPr>
          <w:sz w:val="28"/>
          <w:lang w:val="en-US"/>
        </w:rPr>
        <w:t>FPS</w:t>
      </w:r>
      <w:r w:rsidR="005C13CA">
        <w:rPr>
          <w:sz w:val="28"/>
          <w:lang w:val="uk-UA"/>
        </w:rPr>
        <w:t>)</w:t>
      </w:r>
      <w:r w:rsidR="000E4BF7">
        <w:rPr>
          <w:sz w:val="28"/>
          <w:lang w:val="uk-UA"/>
        </w:rPr>
        <w:t>:</w:t>
      </w:r>
    </w:p>
    <w:p w14:paraId="4C22C1A5" w14:textId="782D6C98" w:rsidR="00CC0013" w:rsidRPr="005C13CA" w:rsidRDefault="005C13CA" w:rsidP="008C5904">
      <w:pPr>
        <w:spacing w:line="360" w:lineRule="auto"/>
        <w:ind w:left="720"/>
        <w:jc w:val="center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kSpeed=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FPS</m:t>
              </m:r>
            </m:den>
          </m:f>
        </m:oMath>
      </m:oMathPara>
    </w:p>
    <w:p w14:paraId="01ABEB39" w14:textId="30F3BCF1" w:rsidR="005C13CA" w:rsidRPr="00107E90" w:rsidRDefault="005C13CA" w:rsidP="005C13CA">
      <w:pPr>
        <w:pStyle w:val="ListParagraph"/>
        <w:spacing w:line="360" w:lineRule="auto"/>
        <w:ind w:left="0" w:firstLine="450"/>
        <w:rPr>
          <w:sz w:val="28"/>
          <w:lang w:val="uk-UA"/>
        </w:rPr>
      </w:pPr>
      <w:r w:rsidRPr="00107E90">
        <w:rPr>
          <w:sz w:val="28"/>
        </w:rPr>
        <w:t xml:space="preserve">- </w:t>
      </w:r>
      <w:r w:rsidR="00107E90">
        <w:rPr>
          <w:sz w:val="28"/>
          <w:lang w:val="uk-UA"/>
        </w:rPr>
        <w:t xml:space="preserve">Чи перетинаються </w:t>
      </w:r>
      <w:r w:rsidR="00E4636B">
        <w:rPr>
          <w:sz w:val="28"/>
          <w:lang w:val="uk-UA"/>
        </w:rPr>
        <w:t xml:space="preserve">одномірні </w:t>
      </w:r>
      <w:r w:rsidR="00107E90">
        <w:rPr>
          <w:sz w:val="28"/>
          <w:lang w:val="uk-UA"/>
        </w:rPr>
        <w:t>відрізки</w:t>
      </w:r>
      <w:r w:rsidR="008102E1">
        <w:rPr>
          <w:sz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a1; a2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b1;b2</m:t>
            </m:r>
          </m:e>
        </m:d>
      </m:oMath>
      <w:r w:rsidR="00107E90">
        <w:rPr>
          <w:sz w:val="28"/>
          <w:lang w:val="uk-UA"/>
        </w:rPr>
        <w:t>:</w:t>
      </w:r>
    </w:p>
    <w:p w14:paraId="4608CE88" w14:textId="5F40B889" w:rsidR="0077458C" w:rsidRDefault="00E4636B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8"/>
            <w:lang w:val="uk-UA"/>
          </w:rPr>
          <m:t>intersectL1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b1&lt;a2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,  &amp;a1&lt;b1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a1&lt;b2,  &amp;a1≥b2</m:t>
                </m:r>
              </m:e>
            </m:eqArr>
          </m:e>
        </m:d>
        <m: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 xml:space="preserve">де </m:t>
        </m:r>
        <m:r>
          <w:rPr>
            <w:rFonts w:ascii="Cambria Math" w:hAnsi="Cambria Math"/>
            <w:sz w:val="28"/>
            <w:lang w:val="en-US"/>
          </w:rPr>
          <m:t>a1&lt;a2,  b1&lt;b2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</w:p>
    <w:p w14:paraId="50F43616" w14:textId="47487447" w:rsidR="00B42394" w:rsidRPr="0077458C" w:rsidRDefault="00B42394" w:rsidP="0077458C">
      <w:pPr>
        <w:pStyle w:val="ListParagraph"/>
        <w:spacing w:line="360" w:lineRule="auto"/>
        <w:ind w:left="0" w:firstLine="450"/>
        <w:jc w:val="left"/>
        <w:rPr>
          <w:i/>
          <w:sz w:val="28"/>
        </w:rPr>
      </w:pPr>
      <w:r>
        <w:rPr>
          <w:sz w:val="28"/>
          <w:lang w:val="uk-UA"/>
        </w:rPr>
        <w:tab/>
        <w:t>(для зручності дотик – не вважається перетином)</w:t>
      </w:r>
    </w:p>
    <w:p w14:paraId="73C48603" w14:textId="2B99FC3B" w:rsidR="00466853" w:rsidRDefault="00466853" w:rsidP="008C5904">
      <w:pPr>
        <w:pStyle w:val="ListParagraph"/>
        <w:spacing w:line="360" w:lineRule="auto"/>
        <w:ind w:left="0" w:firstLine="450"/>
        <w:jc w:val="left"/>
        <w:rPr>
          <w:lang w:val="uk-UA"/>
        </w:rPr>
      </w:pPr>
      <w:r w:rsidRPr="00466853">
        <w:rPr>
          <w:sz w:val="28"/>
        </w:rPr>
        <w:t xml:space="preserve">- </w:t>
      </w:r>
      <w:r w:rsidR="008C5904">
        <w:rPr>
          <w:sz w:val="28"/>
          <w:lang w:val="uk-UA"/>
        </w:rPr>
        <w:t xml:space="preserve">Чи перетинаються прямокутники, зі сторонами паралельними осям (координати прямокутників: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2)), 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8C5904">
        <w:rPr>
          <w:sz w:val="28"/>
          <w:lang w:val="uk-UA"/>
        </w:rPr>
        <w:t xml:space="preserve"> ):</w:t>
      </w:r>
      <w:r w:rsidR="008C5904"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intersectR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71EBB91C" w14:textId="66B9475B" w:rsidR="008C5904" w:rsidRPr="00CE1143" w:rsidRDefault="008C5904" w:rsidP="00CE114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Чи пе</w:t>
      </w:r>
      <w:r w:rsidR="0077458C">
        <w:rPr>
          <w:sz w:val="28"/>
          <w:lang w:val="uk-UA"/>
        </w:rPr>
        <w:t>ретинаються дво</w:t>
      </w:r>
      <w:r>
        <w:rPr>
          <w:sz w:val="28"/>
          <w:lang w:val="uk-UA"/>
        </w:rPr>
        <w:t>мірні відрізки</w:t>
      </w:r>
      <w:r w:rsidR="00CE1143" w:rsidRPr="00CE1143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CE1143" w:rsidRPr="00CE1143">
        <w:rPr>
          <w:sz w:val="28"/>
          <w:lang w:val="uk-UA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</w:p>
    <w:p w14:paraId="1835D0CE" w14:textId="134A87C4" w:rsidR="008C5904" w:rsidRPr="0077458C" w:rsidRDefault="008C5904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intersectL2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31CE4FBB" w14:textId="485B9B56" w:rsidR="00422862" w:rsidRDefault="000A7069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</w:rPr>
        <w:t>-</w:t>
      </w:r>
      <w:r w:rsidR="00974F63">
        <w:rPr>
          <w:sz w:val="28"/>
        </w:rPr>
        <w:t xml:space="preserve"> </w:t>
      </w:r>
      <w:r w:rsidR="00974F63">
        <w:rPr>
          <w:sz w:val="28"/>
          <w:lang w:val="uk-UA"/>
        </w:rPr>
        <w:t>Чи пер</w:t>
      </w:r>
      <w:r w:rsidR="0077458C">
        <w:rPr>
          <w:sz w:val="28"/>
          <w:lang w:val="uk-UA"/>
        </w:rPr>
        <w:t>етинаються прямокутник</w:t>
      </w:r>
      <w:r w:rsidR="00B92986">
        <w:rPr>
          <w:sz w:val="28"/>
          <w:lang w:val="uk-UA"/>
        </w:rPr>
        <w:t xml:space="preserve"> </w:t>
      </w:r>
      <w:r w:rsidR="00B92986" w:rsidRPr="00B92986">
        <w:rPr>
          <w:sz w:val="28"/>
        </w:rPr>
        <w:t>(</w:t>
      </w:r>
      <w:r w:rsidR="00B92986">
        <w:rPr>
          <w:sz w:val="28"/>
          <w:lang w:val="en-US"/>
        </w:rPr>
        <w:t>ABCD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 xml:space="preserve"> і відрізок</w:t>
      </w:r>
      <w:r w:rsidR="00B92986" w:rsidRPr="00B92986">
        <w:rPr>
          <w:sz w:val="28"/>
        </w:rPr>
        <w:t xml:space="preserve"> (</w:t>
      </w:r>
      <w:r w:rsidR="00B92986">
        <w:rPr>
          <w:sz w:val="28"/>
          <w:lang w:val="en-US"/>
        </w:rPr>
        <w:t>a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>:</w:t>
      </w:r>
    </w:p>
    <w:p w14:paraId="54E83C1E" w14:textId="1062FC3C" w:rsidR="00B92986" w:rsidRDefault="00B92986" w:rsidP="000A7069">
      <w:pPr>
        <w:pStyle w:val="ListParagraph"/>
        <w:spacing w:line="360" w:lineRule="auto"/>
        <w:ind w:left="0" w:firstLine="450"/>
        <w:jc w:val="left"/>
        <w:rPr>
          <w:sz w:val="20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0"/>
            <w:lang w:val="uk-UA"/>
          </w:rPr>
          <m:t>intersectRL1=</m:t>
        </m:r>
        <m:r>
          <w:rPr>
            <w:rFonts w:ascii="Cambria Math" w:hAnsi="Cambria Math"/>
            <w:sz w:val="18"/>
            <w:lang w:val="uk-UA"/>
          </w:rPr>
          <m:t>intersetcL2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AB,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BC,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CD,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DA, a</m:t>
            </m:r>
          </m:e>
        </m:d>
      </m:oMath>
    </w:p>
    <w:p w14:paraId="407335A1" w14:textId="77777777" w:rsidR="003250A4" w:rsidRPr="003E21EB" w:rsidRDefault="003250A4" w:rsidP="000A7069">
      <w:pPr>
        <w:pStyle w:val="ListParagraph"/>
        <w:spacing w:line="360" w:lineRule="auto"/>
        <w:ind w:left="0" w:firstLine="450"/>
        <w:jc w:val="left"/>
        <w:rPr>
          <w:i/>
          <w:sz w:val="28"/>
          <w:lang w:val="uk-UA"/>
        </w:rPr>
      </w:pPr>
    </w:p>
    <w:p w14:paraId="378073F9" w14:textId="12D80028" w:rsidR="003250A4" w:rsidRDefault="003250A4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3250A4">
        <w:rPr>
          <w:sz w:val="28"/>
          <w:lang w:val="uk-UA"/>
        </w:rPr>
        <w:t xml:space="preserve">- </w:t>
      </w:r>
      <w:r>
        <w:rPr>
          <w:sz w:val="28"/>
          <w:lang w:val="uk-UA"/>
        </w:rPr>
        <w:t>Крок сітки ігрового поля:</w:t>
      </w:r>
    </w:p>
    <w:p w14:paraId="6E64C27C" w14:textId="1D5C8A71" w:rsidR="00AC1DCA" w:rsidRDefault="006837DD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gridStep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maxW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maxH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)</m:t>
        </m:r>
      </m:oMath>
      <w:r w:rsidR="003250A4" w:rsidRPr="003250A4">
        <w:rPr>
          <w:sz w:val="28"/>
          <w:lang w:val="uk-UA"/>
        </w:rPr>
        <w:t xml:space="preserve">, </w:t>
      </w:r>
      <w:r w:rsidR="003250A4">
        <w:rPr>
          <w:sz w:val="28"/>
          <w:lang w:val="uk-UA"/>
        </w:rPr>
        <w:t xml:space="preserve">де </w:t>
      </w:r>
      <w:r w:rsidR="003250A4">
        <w:rPr>
          <w:sz w:val="28"/>
          <w:lang w:val="en-US"/>
        </w:rPr>
        <w:t>maxW</w:t>
      </w:r>
      <w:r w:rsidR="003250A4">
        <w:rPr>
          <w:sz w:val="28"/>
          <w:lang w:val="uk-UA"/>
        </w:rPr>
        <w:t xml:space="preserve"> – висота найвищого об’єкта</w:t>
      </w:r>
      <w:r w:rsidR="003250A4" w:rsidRPr="003250A4">
        <w:rPr>
          <w:sz w:val="28"/>
          <w:lang w:val="uk-UA"/>
        </w:rPr>
        <w:t xml:space="preserve">, </w:t>
      </w:r>
      <w:r w:rsidR="003250A4">
        <w:rPr>
          <w:sz w:val="28"/>
          <w:lang w:val="en-US"/>
        </w:rPr>
        <w:t>maxH</w:t>
      </w:r>
      <w:r w:rsidR="003250A4">
        <w:rPr>
          <w:sz w:val="28"/>
          <w:lang w:val="uk-UA"/>
        </w:rPr>
        <w:t xml:space="preserve"> – ширина </w:t>
      </w:r>
      <w:r w:rsidR="00AC1DCA">
        <w:rPr>
          <w:sz w:val="28"/>
          <w:lang w:val="uk-UA"/>
        </w:rPr>
        <w:t>найширшого е</w:t>
      </w:r>
      <w:r w:rsidR="003250A4">
        <w:rPr>
          <w:sz w:val="28"/>
          <w:lang w:val="uk-UA"/>
        </w:rPr>
        <w:t>лемента</w:t>
      </w:r>
    </w:p>
    <w:p w14:paraId="1C031406" w14:textId="77777777" w:rsidR="00AC1DCA" w:rsidRDefault="00AC1DCA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Координати об’єкта в сітці ігрового поля:</w:t>
      </w:r>
    </w:p>
    <w:p w14:paraId="038AC172" w14:textId="3F418D08" w:rsidR="003250A4" w:rsidRDefault="006837DD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get</m:t>
        </m:r>
        <m: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rid</m:t>
        </m:r>
        <m:r>
          <w:rPr>
            <w:rFonts w:ascii="Cambria Math" w:hAnsi="Cambria Math"/>
            <w:sz w:val="28"/>
            <w:lang w:val="uk-UA"/>
          </w:rPr>
          <m:t>Coords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obj</m:t>
            </m:r>
          </m:e>
        </m:d>
        <m:r>
          <w:rPr>
            <w:rFonts w:ascii="Cambria Math" w:hAnsi="Cambria Math"/>
            <w:sz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div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Obj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.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grid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Step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y=div(Obj.y,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grid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Step)</m:t>
                </m:r>
              </m:e>
            </m:eqArr>
          </m:e>
        </m:d>
      </m:oMath>
      <w:r w:rsidR="003250A4">
        <w:rPr>
          <w:sz w:val="28"/>
          <w:lang w:val="uk-UA"/>
        </w:rPr>
        <w:t xml:space="preserve"> </w:t>
      </w:r>
    </w:p>
    <w:p w14:paraId="2AFFC073" w14:textId="51F682B7" w:rsidR="003250A4" w:rsidRDefault="003250A4" w:rsidP="00AC1DCA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3250A4">
        <w:rPr>
          <w:sz w:val="28"/>
          <w:lang w:val="uk-UA"/>
        </w:rPr>
        <w:t xml:space="preserve"> </w:t>
      </w:r>
      <w:r w:rsidR="00AC1DCA">
        <w:rPr>
          <w:sz w:val="28"/>
          <w:lang w:val="uk-UA"/>
        </w:rPr>
        <w:t>Визначення</w:t>
      </w:r>
      <w:r w:rsidR="00562D97">
        <w:rPr>
          <w:sz w:val="28"/>
          <w:lang w:val="uk-UA"/>
        </w:rPr>
        <w:t xml:space="preserve"> координат </w:t>
      </w:r>
      <w:r w:rsidR="00AC1DCA">
        <w:rPr>
          <w:sz w:val="28"/>
          <w:lang w:val="uk-UA"/>
        </w:rPr>
        <w:t>сітки</w:t>
      </w:r>
      <w:r w:rsidR="00562D97">
        <w:rPr>
          <w:sz w:val="28"/>
          <w:lang w:val="uk-UA"/>
        </w:rPr>
        <w:t xml:space="preserve"> ігрового поля</w:t>
      </w:r>
      <w:r w:rsidR="00AC1DCA">
        <w:rPr>
          <w:sz w:val="28"/>
          <w:lang w:val="uk-UA"/>
        </w:rPr>
        <w:t>, об’єкти у яких треба включати в перевірку перетину з об’єктом:</w:t>
      </w:r>
    </w:p>
    <w:p w14:paraId="38D1252D" w14:textId="76D34565" w:rsidR="00562D97" w:rsidRDefault="00562D97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coords=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x,  y</m:t>
                </m:r>
              </m:e>
            </m:d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 x=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lang w:val="uk-UA"/>
          </w:rPr>
          <m:t>±1, y=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hAnsi="Cambria Math"/>
            <w:sz w:val="28"/>
            <w:lang w:val="uk-UA"/>
          </w:rPr>
          <m:t>±1} ∪{(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hAnsi="Cambria Math"/>
            <w:sz w:val="28"/>
            <w:lang w:val="uk-UA"/>
          </w:rPr>
          <m:t>)}</m:t>
        </m:r>
      </m:oMath>
      <w:r>
        <w:rPr>
          <w:sz w:val="28"/>
          <w:lang w:val="uk-UA"/>
        </w:rPr>
        <w:t xml:space="preserve"> </w:t>
      </w:r>
    </w:p>
    <w:p w14:paraId="08C60AA2" w14:textId="490DC182" w:rsidR="000D3344" w:rsidRDefault="000D3344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grid</m:t>
        </m:r>
        <m:r>
          <w:rPr>
            <w:rFonts w:ascii="Cambria Math" w:hAnsi="Cambria Math"/>
            <w:sz w:val="28"/>
            <w:lang w:val="uk-UA"/>
          </w:rPr>
          <m:t>=get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Grid</m:t>
        </m:r>
        <m:r>
          <w:rPr>
            <w:rFonts w:ascii="Cambria Math" w:hAnsi="Cambria Math"/>
            <w:sz w:val="28"/>
            <w:lang w:val="uk-UA"/>
          </w:rPr>
          <m:t>Coords(obj)</m:t>
        </m:r>
      </m:oMath>
    </w:p>
    <w:p w14:paraId="1833F343" w14:textId="1B8A0D41" w:rsidR="00166AC1" w:rsidRDefault="005341CF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r w:rsidR="00166AC1">
        <w:rPr>
          <w:sz w:val="28"/>
          <w:lang w:val="uk-UA"/>
        </w:rPr>
        <w:t>Половина розмірів</w:t>
      </w:r>
      <w:r>
        <w:rPr>
          <w:sz w:val="28"/>
          <w:lang w:val="uk-UA"/>
        </w:rPr>
        <w:t xml:space="preserve"> ігрового поля, що відповідають розмірам вікна</w:t>
      </w:r>
      <w:r w:rsidR="005C4EE9">
        <w:rPr>
          <w:sz w:val="28"/>
          <w:lang w:val="uk-UA"/>
        </w:rPr>
        <w:t>:</w:t>
      </w:r>
    </w:p>
    <w:p w14:paraId="107811DB" w14:textId="336465A3" w:rsidR="005341CF" w:rsidRPr="00166AC1" w:rsidRDefault="005341CF" w:rsidP="00166AC1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win</m:t>
        </m:r>
        <m:r>
          <w:rPr>
            <w:rFonts w:ascii="Cambria Math" w:hAnsi="Cambria Math"/>
            <w:sz w:val="28"/>
            <w:lang w:val="en-US"/>
          </w:rPr>
          <m:t>Half</m:t>
        </m:r>
        <m:r>
          <w:rPr>
            <w:rFonts w:ascii="Cambria Math" w:hAnsi="Cambria Math"/>
            <w:sz w:val="28"/>
            <w:lang w:val="uk-UA"/>
          </w:rPr>
          <m:t xml:space="preserve">Size=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2*scaleX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2*scaleY</m:t>
                    </m:r>
                  </m:den>
                </m:f>
              </m:e>
            </m:eqAr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d>
      </m:oMath>
      <w:r w:rsidR="00166AC1">
        <w:rPr>
          <w:i/>
          <w:sz w:val="28"/>
          <w:lang w:val="uk-UA"/>
        </w:rPr>
        <w:t xml:space="preserve">, </w:t>
      </w:r>
      <w:r w:rsidR="00166AC1">
        <w:rPr>
          <w:sz w:val="28"/>
          <w:lang w:val="uk-UA"/>
        </w:rPr>
        <w:t xml:space="preserve">де </w:t>
      </w:r>
      <w:r w:rsidR="00166AC1">
        <w:rPr>
          <w:sz w:val="28"/>
          <w:lang w:val="en-US"/>
        </w:rPr>
        <w:t>W</w:t>
      </w:r>
      <w:r w:rsidR="00166AC1">
        <w:rPr>
          <w:sz w:val="28"/>
          <w:lang w:val="uk-UA"/>
        </w:rPr>
        <w:t xml:space="preserve">, </w:t>
      </w:r>
      <w:r w:rsidR="00166AC1">
        <w:rPr>
          <w:sz w:val="28"/>
          <w:lang w:val="en-US"/>
        </w:rPr>
        <w:t>H</w:t>
      </w:r>
      <w:r w:rsidR="00166AC1">
        <w:rPr>
          <w:sz w:val="28"/>
          <w:lang w:val="uk-UA"/>
        </w:rPr>
        <w:t xml:space="preserve"> відповідно ширина і висота вікна у пікселях</w:t>
      </w:r>
    </w:p>
    <w:p w14:paraId="3B31C985" w14:textId="52703FA8" w:rsidR="00C32834" w:rsidRDefault="00166AC1" w:rsidP="00166AC1">
      <w:pPr>
        <w:spacing w:line="360" w:lineRule="auto"/>
        <w:ind w:left="540" w:firstLine="0"/>
        <w:jc w:val="left"/>
        <w:rPr>
          <w:sz w:val="28"/>
          <w:lang w:val="uk-UA"/>
        </w:rPr>
      </w:pPr>
      <w:r w:rsidRPr="006C3146">
        <w:rPr>
          <w:sz w:val="28"/>
        </w:rPr>
        <w:t>-</w:t>
      </w:r>
      <w:r>
        <w:rPr>
          <w:sz w:val="28"/>
        </w:rPr>
        <w:t xml:space="preserve"> </w:t>
      </w:r>
      <w:r>
        <w:rPr>
          <w:sz w:val="28"/>
          <w:lang w:val="uk-UA"/>
        </w:rPr>
        <w:t>Координати камери:</w:t>
      </w:r>
    </w:p>
    <w:p w14:paraId="5E503798" w14:textId="4A4715E5" w:rsidR="006C3146" w:rsidRPr="00795109" w:rsidRDefault="000077D2" w:rsidP="006C3146">
      <w:pPr>
        <w:spacing w:line="360" w:lineRule="auto"/>
        <w:ind w:left="540" w:firstLine="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camera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x,y</m:t>
              </m:r>
            </m:sub>
          </m:sSub>
          <m:r>
            <w:rPr>
              <w:rFonts w:ascii="Cambria Math" w:hAnsi="Cambria Math"/>
              <w:sz w:val="22"/>
              <w:szCs w:val="22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 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camera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x,y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camera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</m:e>
              </m:eqArr>
            </m:e>
          </m:d>
        </m:oMath>
      </m:oMathPara>
    </w:p>
    <w:p w14:paraId="515542E9" w14:textId="77777777" w:rsidR="006C3146" w:rsidRPr="006C3146" w:rsidRDefault="006C3146" w:rsidP="006C3146">
      <w:pPr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en-US"/>
        </w:rPr>
        <w:t>targ</w:t>
      </w:r>
      <w:r w:rsidRPr="006C3146">
        <w:rPr>
          <w:sz w:val="28"/>
        </w:rPr>
        <w:t xml:space="preserve"> – </w:t>
      </w:r>
      <w:r>
        <w:rPr>
          <w:sz w:val="28"/>
          <w:lang w:val="uk-UA"/>
        </w:rPr>
        <w:t>об’єкт, за яким слідкує камера</w:t>
      </w:r>
    </w:p>
    <w:p w14:paraId="28F62B60" w14:textId="091C24E8" w:rsidR="006C3146" w:rsidRDefault="00795109" w:rsidP="006C3146">
      <w:pPr>
        <w:spacing w:line="360" w:lineRule="auto"/>
        <w:ind w:left="540" w:firstLine="0"/>
        <w:jc w:val="left"/>
        <w:rPr>
          <w:sz w:val="28"/>
          <w:lang w:val="uk-UA"/>
        </w:rPr>
      </w:pPr>
      <w:r w:rsidRPr="00795109">
        <w:rPr>
          <w:sz w:val="28"/>
        </w:rPr>
        <w:t xml:space="preserve">- </w:t>
      </w:r>
      <w:r>
        <w:rPr>
          <w:sz w:val="28"/>
          <w:lang w:val="uk-UA"/>
        </w:rPr>
        <w:t>Діапазон координат, об’</w:t>
      </w:r>
      <w:r w:rsidR="000768BC">
        <w:rPr>
          <w:sz w:val="28"/>
          <w:lang w:val="uk-UA"/>
        </w:rPr>
        <w:t>єкти на яких будуть</w:t>
      </w:r>
      <w:r>
        <w:rPr>
          <w:sz w:val="28"/>
          <w:lang w:val="uk-UA"/>
        </w:rPr>
        <w:t xml:space="preserve"> відображені:</w:t>
      </w:r>
    </w:p>
    <w:p w14:paraId="76FD31FE" w14:textId="46E266BA" w:rsidR="00795109" w:rsidRPr="00C41767" w:rsidRDefault="000077D2" w:rsidP="000768BC">
      <w:pPr>
        <w:pStyle w:val="ListParagraph"/>
        <w:spacing w:line="360" w:lineRule="auto"/>
        <w:ind w:left="540" w:firstLine="450"/>
        <w:jc w:val="left"/>
        <w:rPr>
          <w:sz w:val="2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uk-UA"/>
                </w:rPr>
                <m:t>range</m:t>
              </m:r>
            </m:e>
            <m:sub>
              <m:r>
                <w:rPr>
                  <w:rFonts w:ascii="Cambria Math" w:hAnsi="Cambria Math"/>
                  <w:sz w:val="22"/>
                  <w:lang w:val="uk-UA"/>
                </w:rPr>
                <m:t>x,y</m:t>
              </m:r>
            </m:sub>
          </m:sSub>
          <m:r>
            <w:rPr>
              <w:rFonts w:ascii="Cambria Math" w:hAnsi="Cambria Math"/>
              <w:sz w:val="22"/>
              <w:lang w:val="uk-UA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camera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winHalfSize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camera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winHalfSize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</m:e>
          </m:d>
        </m:oMath>
      </m:oMathPara>
    </w:p>
    <w:p w14:paraId="1CAAD7C6" w14:textId="01C6EF04" w:rsid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w:r w:rsidRPr="00C41767">
        <w:rPr>
          <w:sz w:val="28"/>
        </w:rPr>
        <w:t xml:space="preserve">- </w:t>
      </w:r>
      <w:r>
        <w:rPr>
          <w:sz w:val="28"/>
          <w:lang w:val="uk-UA"/>
        </w:rPr>
        <w:t>Переведення розмірів із реальних, у розміри на екрані:</w:t>
      </w:r>
    </w:p>
    <w:p w14:paraId="47CC2FAA" w14:textId="79F35BBC" w:rsidR="00C41767" w:rsidRP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size=realSize*scale</m:t>
          </m:r>
        </m:oMath>
      </m:oMathPara>
    </w:p>
    <w:p w14:paraId="768BD664" w14:textId="1880B4F5" w:rsidR="00C41767" w:rsidRP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uk-UA"/>
        </w:rPr>
        <w:t>- Переведення координат із реальних, у координати на екрані:</w:t>
      </w:r>
    </w:p>
    <w:p w14:paraId="31B61B4F" w14:textId="10889A32" w:rsidR="00C41767" w:rsidRDefault="00C41767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realX</m:t>
            </m:r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startX</m:t>
            </m:r>
          </m:e>
        </m:d>
        <m:r>
          <w:rPr>
            <w:rFonts w:ascii="Cambria Math" w:hAnsi="Cambria Math"/>
            <w:sz w:val="28"/>
            <w:lang w:val="uk-UA"/>
          </w:rPr>
          <m:t>*</m:t>
        </m:r>
        <m:r>
          <w:rPr>
            <w:rFonts w:ascii="Cambria Math" w:hAnsi="Cambria Math"/>
            <w:sz w:val="28"/>
          </w:rPr>
          <m:t>scale</m:t>
        </m:r>
      </m:oMath>
      <w:r w:rsidRPr="00C41767">
        <w:rPr>
          <w:sz w:val="28"/>
          <w:lang w:val="uk-UA"/>
        </w:rPr>
        <w:t xml:space="preserve">, </w:t>
      </w:r>
      <w:r w:rsidR="004C2F13">
        <w:rPr>
          <w:sz w:val="28"/>
          <w:lang w:val="uk-UA"/>
        </w:rPr>
        <w:t>де</w:t>
      </w:r>
      <w:r>
        <w:rPr>
          <w:sz w:val="28"/>
          <w:lang w:val="uk-UA"/>
        </w:rPr>
        <w:t xml:space="preserve"> </w:t>
      </w:r>
      <w:r w:rsidRPr="00C41767">
        <w:rPr>
          <w:sz w:val="28"/>
          <w:lang w:val="en-US"/>
        </w:rPr>
        <w:t>startX</w:t>
      </w:r>
      <w:r w:rsidRPr="00C41767">
        <w:rPr>
          <w:sz w:val="28"/>
          <w:lang w:val="uk-UA"/>
        </w:rPr>
        <w:t xml:space="preserve"> – початок </w:t>
      </w:r>
      <w:r>
        <w:rPr>
          <w:sz w:val="28"/>
          <w:lang w:val="uk-UA"/>
        </w:rPr>
        <w:t>діапазону range</w:t>
      </w:r>
    </w:p>
    <w:p w14:paraId="56574AF7" w14:textId="48D10A1E" w:rsidR="00C41767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en-US"/>
        </w:rPr>
        <w:t>-</w:t>
      </w:r>
      <w:r>
        <w:rPr>
          <w:sz w:val="28"/>
          <w:lang w:val="uk-UA"/>
        </w:rPr>
        <w:t xml:space="preserve"> Переміщення привида:</w:t>
      </w:r>
    </w:p>
    <w:p w14:paraId="4B596F8E" w14:textId="0E59E647" w:rsidR="00995DB3" w:rsidRPr="00B428CA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Direction = rand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uk-UA"/>
                </w:rPr>
                <m:t>1,4</m:t>
              </m:r>
            </m:e>
          </m:d>
        </m:oMath>
      </m:oMathPara>
    </w:p>
    <w:p w14:paraId="54E66626" w14:textId="308CFCE6" w:rsidR="00995DB3" w:rsidRPr="00B428CA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1-left, 2-top,3-right,4-bottom</m:t>
          </m:r>
        </m:oMath>
      </m:oMathPara>
    </w:p>
    <w:p w14:paraId="2BCEC040" w14:textId="432F433E" w:rsidR="00995DB3" w:rsidRPr="00B428CA" w:rsidRDefault="00B428CA" w:rsidP="00B428CA">
      <w:pPr>
        <w:spacing w:line="360" w:lineRule="auto"/>
        <w:ind w:left="540" w:firstLine="0"/>
        <w:jc w:val="left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distance=rand(1,5)</m:t>
          </m:r>
        </m:oMath>
      </m:oMathPara>
    </w:p>
    <w:p w14:paraId="07337D50" w14:textId="3F909031" w:rsidR="00B428CA" w:rsidRDefault="00B428CA" w:rsidP="00B428CA">
      <w:pPr>
        <w:spacing w:line="360" w:lineRule="auto"/>
        <w:ind w:left="540" w:firstLine="0"/>
        <w:jc w:val="left"/>
        <w:rPr>
          <w:sz w:val="28"/>
          <w:lang w:val="uk-UA"/>
        </w:rPr>
      </w:pPr>
      <w:r w:rsidRPr="00B428CA">
        <w:rPr>
          <w:sz w:val="28"/>
        </w:rPr>
        <w:t>-</w:t>
      </w:r>
      <w:r>
        <w:rPr>
          <w:sz w:val="28"/>
          <w:lang w:val="uk-UA"/>
        </w:rPr>
        <w:t xml:space="preserve"> Чи може об’єкт переміститись на координатах</w:t>
      </w:r>
    </w:p>
    <w:p w14:paraId="06337565" w14:textId="4A5D49A4" w:rsidR="00995DB3" w:rsidRPr="00B428CA" w:rsidRDefault="00B428CA" w:rsidP="00B428CA">
      <w:pPr>
        <w:spacing w:line="360" w:lineRule="auto"/>
        <w:ind w:left="630" w:firstLine="0"/>
        <w:jc w:val="left"/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>canGoTo =(intersectRect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rect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newX, newY,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obj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obj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objects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=0);</m:t>
          </m:r>
        </m:oMath>
      </m:oMathPara>
    </w:p>
    <w:p w14:paraId="52D5940C" w14:textId="07202377" w:rsidR="00422862" w:rsidRPr="00C32834" w:rsidRDefault="00422862" w:rsidP="000A7069">
      <w:pPr>
        <w:pStyle w:val="ListParagraph"/>
        <w:spacing w:line="360" w:lineRule="auto"/>
        <w:ind w:left="0" w:firstLine="450"/>
        <w:jc w:val="left"/>
        <w:rPr>
          <w:sz w:val="28"/>
        </w:rPr>
      </w:pPr>
      <w:r w:rsidRPr="00422862">
        <w:rPr>
          <w:sz w:val="28"/>
          <w:lang w:val="uk-UA"/>
        </w:rPr>
        <w:t>2.2) Аналіз продуктів</w:t>
      </w:r>
    </w:p>
    <w:p w14:paraId="669D6567" w14:textId="4FF88C12" w:rsidR="00422862" w:rsidRDefault="002E4B0C" w:rsidP="009D5150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hyperlink r:id="rId10" w:history="1">
        <w:r w:rsidR="004C0426" w:rsidRPr="006B6CEC">
          <w:rPr>
            <w:rStyle w:val="Hyperlink"/>
            <w:sz w:val="28"/>
            <w:lang w:val="uk-UA"/>
          </w:rPr>
          <w:t>http://freepacman.ru</w:t>
        </w:r>
      </w:hyperlink>
    </w:p>
    <w:p w14:paraId="6BF69814" w14:textId="39CF215D" w:rsidR="004C0426" w:rsidRPr="004C0426" w:rsidRDefault="004C0426" w:rsidP="009D5150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sz w:val="28"/>
          <w:lang w:val="uk-UA"/>
        </w:rPr>
        <w:t xml:space="preserve">Копія оригінальної гри </w:t>
      </w:r>
      <w:r>
        <w:rPr>
          <w:sz w:val="28"/>
          <w:lang w:val="en-US"/>
        </w:rPr>
        <w:t>Pacman</w:t>
      </w:r>
      <w:r>
        <w:rPr>
          <w:sz w:val="28"/>
          <w:lang w:val="uk-UA"/>
        </w:rPr>
        <w:t xml:space="preserve">. </w:t>
      </w:r>
      <w:r w:rsidR="00317252">
        <w:rPr>
          <w:sz w:val="28"/>
          <w:lang w:val="uk-UA"/>
        </w:rPr>
        <w:t>Кожен рівень гри має одне і теж ігрове поле (при переході на новий рівень Привиди стаюсь «розумнішими»). На ігровому полі розміщено 4 великі точки, практично всі інші вільні клітини ігрового поля займають точки.</w:t>
      </w:r>
      <w:r w:rsidR="00B401A1">
        <w:rPr>
          <w:sz w:val="28"/>
          <w:lang w:val="uk-UA"/>
        </w:rPr>
        <w:t xml:space="preserve"> Іноді на ігровому поля (завжди в одному і тому ж місці) з’являється бонус у вигляді якогось фрукта. Цей бонус просто додає бали.</w:t>
      </w:r>
    </w:p>
    <w:p w14:paraId="3BCA2EBE" w14:textId="3427FD22" w:rsidR="00422862" w:rsidRPr="00422862" w:rsidRDefault="002E4B0C" w:rsidP="009D5150">
      <w:pPr>
        <w:pStyle w:val="ListParagraph"/>
        <w:spacing w:line="360" w:lineRule="auto"/>
        <w:ind w:left="0" w:firstLine="450"/>
        <w:rPr>
          <w:i/>
          <w:sz w:val="28"/>
          <w:lang w:val="uk-UA"/>
        </w:rPr>
      </w:pPr>
      <w:r>
        <w:rPr>
          <w:sz w:val="28"/>
          <w:lang w:val="uk-UA"/>
        </w:rPr>
        <w:t>-</w:t>
      </w:r>
      <w:r w:rsidR="00422862" w:rsidRPr="00B401A1">
        <w:rPr>
          <w:sz w:val="28"/>
          <w:lang w:val="uk-UA"/>
        </w:rPr>
        <w:t xml:space="preserve"> Pakoman Tournament</w:t>
      </w:r>
    </w:p>
    <w:p w14:paraId="44CBB3B3" w14:textId="03AD99A7" w:rsidR="002E4B0C" w:rsidRPr="002E4B0C" w:rsidRDefault="00B401A1" w:rsidP="009D5150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sz w:val="28"/>
          <w:lang w:val="uk-UA"/>
        </w:rPr>
        <w:t xml:space="preserve">Має кілька варіантів ігрового поля, але </w:t>
      </w:r>
      <w:r w:rsidR="002E4B0C">
        <w:rPr>
          <w:sz w:val="28"/>
          <w:lang w:val="uk-UA"/>
        </w:rPr>
        <w:t>під час гри вони не змінюються (при переході на новий рівень Привиди стаюсь «розумнішими», ігрове поле залишається тим самим).</w:t>
      </w:r>
      <w:r>
        <w:rPr>
          <w:sz w:val="28"/>
          <w:lang w:val="uk-UA"/>
        </w:rPr>
        <w:t xml:space="preserve"> </w:t>
      </w:r>
      <w:r w:rsidR="002E4B0C">
        <w:rPr>
          <w:sz w:val="28"/>
          <w:lang w:val="uk-UA"/>
        </w:rPr>
        <w:t>М</w:t>
      </w:r>
      <w:r>
        <w:rPr>
          <w:sz w:val="28"/>
          <w:lang w:val="uk-UA"/>
        </w:rPr>
        <w:t xml:space="preserve">ає інший зовнішній вид (інші кольори, інший </w:t>
      </w:r>
      <w:r>
        <w:rPr>
          <w:sz w:val="28"/>
          <w:lang w:val="en-US"/>
        </w:rPr>
        <w:t>Pacman</w:t>
      </w:r>
      <w:r w:rsidRPr="00B401A1">
        <w:rPr>
          <w:sz w:val="28"/>
          <w:lang w:val="uk-UA"/>
        </w:rPr>
        <w:t xml:space="preserve"> </w:t>
      </w:r>
      <w:r>
        <w:rPr>
          <w:sz w:val="28"/>
          <w:lang w:val="uk-UA"/>
        </w:rPr>
        <w:t>і привиди), а також інші звуки. Але кольори сприймаються занадто контрастними</w:t>
      </w:r>
      <w:r w:rsidR="002E4B0C">
        <w:rPr>
          <w:sz w:val="28"/>
          <w:lang w:val="uk-UA"/>
        </w:rPr>
        <w:t>, а нестандартні картинки Pacman</w:t>
      </w:r>
      <w:r w:rsidR="002E4B0C">
        <w:rPr>
          <w:sz w:val="28"/>
        </w:rPr>
        <w:t xml:space="preserve">-а </w:t>
      </w:r>
      <w:r w:rsidR="002E4B0C">
        <w:rPr>
          <w:sz w:val="28"/>
          <w:lang w:val="uk-UA"/>
        </w:rPr>
        <w:t>і привидів виглядаюсь значно гірше оригінальних.</w:t>
      </w:r>
    </w:p>
    <w:p w14:paraId="2AB2C446" w14:textId="5DF879FD" w:rsidR="00422862" w:rsidRPr="00422862" w:rsidRDefault="00422862" w:rsidP="00932E1B">
      <w:pPr>
        <w:pStyle w:val="ListParagraph"/>
        <w:numPr>
          <w:ilvl w:val="0"/>
          <w:numId w:val="29"/>
        </w:num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Постановка задачі</w:t>
      </w:r>
    </w:p>
    <w:p w14:paraId="272074CB" w14:textId="77777777" w:rsidR="00422862" w:rsidRPr="00422862" w:rsidRDefault="00422862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 w:rsidRPr="00422862">
        <w:rPr>
          <w:sz w:val="28"/>
          <w:lang w:val="uk-UA"/>
        </w:rPr>
        <w:t>Розробити комп'ютерну гру Pacman на мові C++ з графічним інтерфейсом і звуками.</w:t>
      </w:r>
    </w:p>
    <w:p w14:paraId="67BFC688" w14:textId="1D6A2FC6" w:rsidR="00AF513A" w:rsidRDefault="00422862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 w:rsidRPr="00422862">
        <w:rPr>
          <w:sz w:val="28"/>
          <w:lang w:val="uk-UA"/>
        </w:rPr>
        <w:t>Карта рівнів повинна зберігається в текстовому вигляді</w:t>
      </w:r>
      <w:r w:rsidR="00AF513A">
        <w:rPr>
          <w:sz w:val="28"/>
          <w:lang w:val="uk-UA"/>
        </w:rPr>
        <w:t xml:space="preserve"> в окремих текстових файлах. </w:t>
      </w:r>
    </w:p>
    <w:p w14:paraId="2A284DFC" w14:textId="764C30D9" w:rsidR="00BA2F2C" w:rsidRPr="00BA2F2C" w:rsidRDefault="003250A4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>
        <w:rPr>
          <w:sz w:val="28"/>
          <w:lang w:val="uk-UA"/>
        </w:rPr>
        <w:t>Усі об’єкти на ігровому полі мають представлятися прямокутниками.</w:t>
      </w:r>
    </w:p>
    <w:p w14:paraId="1DE3FC00" w14:textId="3A025DE7" w:rsidR="00422862" w:rsidRPr="00AF513A" w:rsidRDefault="00AF513A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>
        <w:rPr>
          <w:sz w:val="28"/>
          <w:lang w:val="uk-UA"/>
        </w:rPr>
        <w:t xml:space="preserve">Повинна відображатись </w:t>
      </w:r>
      <w:r w:rsidR="003250A4">
        <w:rPr>
          <w:sz w:val="28"/>
          <w:lang w:val="uk-UA"/>
        </w:rPr>
        <w:t>частина поля у якій знаходиться</w:t>
      </w:r>
      <w:r w:rsidR="003250A4" w:rsidRPr="003250A4">
        <w:rPr>
          <w:sz w:val="28"/>
        </w:rPr>
        <w:t xml:space="preserve"> </w:t>
      </w:r>
      <w:r w:rsidR="003250A4">
        <w:rPr>
          <w:sz w:val="28"/>
          <w:lang w:val="en-US"/>
        </w:rPr>
        <w:t>Pacman</w:t>
      </w:r>
      <w:r w:rsidR="003250A4">
        <w:rPr>
          <w:sz w:val="28"/>
          <w:lang w:val="uk-UA"/>
        </w:rPr>
        <w:t xml:space="preserve">. </w:t>
      </w:r>
    </w:p>
    <w:p w14:paraId="4E475D56" w14:textId="18934011" w:rsidR="00422862" w:rsidRDefault="00422862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 w:rsidRPr="00422862">
        <w:rPr>
          <w:sz w:val="28"/>
          <w:lang w:val="uk-UA"/>
        </w:rPr>
        <w:t>При переході на новий рівень гра повинна зберігати його номер у файлі (при повторному заході в гру повинен відкриватися рівень, на якому був гравець в попередній сесії).</w:t>
      </w:r>
    </w:p>
    <w:p w14:paraId="640D8545" w14:textId="30157137" w:rsidR="00BA2F2C" w:rsidRPr="00422862" w:rsidRDefault="00C95907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>
        <w:rPr>
          <w:sz w:val="28"/>
          <w:lang w:val="uk-UA"/>
        </w:rPr>
        <w:t>Також в грі повинно бути меню.</w:t>
      </w:r>
    </w:p>
    <w:p w14:paraId="3D7F1332" w14:textId="6190434B" w:rsidR="0047458B" w:rsidRPr="00422862" w:rsidRDefault="00AF513A" w:rsidP="009D5150">
      <w:pPr>
        <w:pStyle w:val="ListParagraph"/>
        <w:spacing w:line="360" w:lineRule="auto"/>
        <w:ind w:left="180" w:firstLine="360"/>
        <w:rPr>
          <w:sz w:val="28"/>
          <w:lang w:val="uk-UA"/>
        </w:rPr>
      </w:pPr>
      <w:r>
        <w:rPr>
          <w:sz w:val="28"/>
          <w:lang w:val="uk-UA"/>
        </w:rPr>
        <w:t>Гравець керує Pacman-ом</w:t>
      </w:r>
      <w:r w:rsidR="00422862" w:rsidRPr="00422862">
        <w:rPr>
          <w:sz w:val="28"/>
          <w:lang w:val="uk-UA"/>
        </w:rPr>
        <w:t xml:space="preserve"> з</w:t>
      </w:r>
      <w:r>
        <w:rPr>
          <w:sz w:val="28"/>
          <w:lang w:val="uk-UA"/>
        </w:rPr>
        <w:t>а</w:t>
      </w:r>
      <w:r w:rsidR="00422862" w:rsidRPr="00422862">
        <w:rPr>
          <w:sz w:val="28"/>
          <w:lang w:val="uk-UA"/>
        </w:rPr>
        <w:t xml:space="preserve"> допомогою </w:t>
      </w:r>
      <w:bookmarkStart w:id="0" w:name="_GoBack"/>
      <w:bookmarkEnd w:id="0"/>
      <w:r w:rsidR="00422862" w:rsidRPr="00422862">
        <w:rPr>
          <w:sz w:val="28"/>
          <w:lang w:val="uk-UA"/>
        </w:rPr>
        <w:t>клавіш w, s, a, d.</w:t>
      </w:r>
    </w:p>
    <w:p w14:paraId="15CA12FD" w14:textId="635A4354" w:rsidR="005F2430" w:rsidRPr="009D5150" w:rsidRDefault="00422862" w:rsidP="009D5150">
      <w:pPr>
        <w:spacing w:after="480" w:line="360" w:lineRule="auto"/>
        <w:ind w:firstLine="0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інструментами об'єктно-орієнтованого аналізу на прикладі реалізації гри «Pacman».</w:t>
      </w:r>
    </w:p>
    <w:sectPr w:rsidR="005F2430" w:rsidRPr="009D5150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AC17A" w14:textId="77777777" w:rsidR="000077D2" w:rsidRDefault="000077D2">
      <w:r>
        <w:separator/>
      </w:r>
    </w:p>
  </w:endnote>
  <w:endnote w:type="continuationSeparator" w:id="0">
    <w:p w14:paraId="4BEF649D" w14:textId="77777777" w:rsidR="000077D2" w:rsidRDefault="0000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D164CD" w:rsidRDefault="00D164CD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0C7E685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28596D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D164CD" w:rsidRPr="00653F61" w:rsidRDefault="00D164C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3F595D9" w:rsidR="00D164CD" w:rsidRPr="0028596D" w:rsidRDefault="0028596D" w:rsidP="0028596D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>
            <w:rPr>
              <w:b/>
              <w:lang w:val="uk-UA"/>
            </w:rPr>
            <w:t>Об’є</w:t>
          </w:r>
          <w:r w:rsidR="00D164CD" w:rsidRPr="0028596D">
            <w:rPr>
              <w:b/>
              <w:lang w:val="uk-UA"/>
            </w:rPr>
            <w:t>ктно-</w:t>
          </w:r>
          <w:r w:rsidRPr="0028596D">
            <w:rPr>
              <w:b/>
              <w:lang w:val="uk-UA"/>
            </w:rPr>
            <w:t xml:space="preserve">орієнтований аналіз та </w:t>
          </w:r>
          <w:r w:rsidR="00D164CD" w:rsidRPr="0028596D">
            <w:rPr>
              <w:b/>
              <w:lang w:val="uk-UA"/>
            </w:rPr>
            <w:t>постановка задач</w:t>
          </w:r>
          <w:r>
            <w:rPr>
              <w:b/>
              <w:lang w:val="uk-UA"/>
            </w:rPr>
            <w:t>і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D164CD" w:rsidRPr="00475762" w:rsidRDefault="00D164CD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0930D04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A44047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72FE9" w14:textId="77777777" w:rsidR="000077D2" w:rsidRDefault="000077D2">
      <w:r>
        <w:separator/>
      </w:r>
    </w:p>
  </w:footnote>
  <w:footnote w:type="continuationSeparator" w:id="0">
    <w:p w14:paraId="4A10D4CA" w14:textId="77777777" w:rsidR="000077D2" w:rsidRDefault="00007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3"/>
  </w:num>
  <w:num w:numId="5">
    <w:abstractNumId w:val="20"/>
  </w:num>
  <w:num w:numId="6">
    <w:abstractNumId w:val="2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4"/>
  </w:num>
  <w:num w:numId="17">
    <w:abstractNumId w:val="2"/>
  </w:num>
  <w:num w:numId="18">
    <w:abstractNumId w:val="9"/>
  </w:num>
  <w:num w:numId="19">
    <w:abstractNumId w:val="15"/>
  </w:num>
  <w:num w:numId="20">
    <w:abstractNumId w:val="12"/>
  </w:num>
  <w:num w:numId="21">
    <w:abstractNumId w:val="26"/>
  </w:num>
  <w:num w:numId="22">
    <w:abstractNumId w:val="19"/>
  </w:num>
  <w:num w:numId="23">
    <w:abstractNumId w:val="21"/>
  </w:num>
  <w:num w:numId="24">
    <w:abstractNumId w:val="25"/>
  </w:num>
  <w:num w:numId="25">
    <w:abstractNumId w:val="8"/>
  </w:num>
  <w:num w:numId="26">
    <w:abstractNumId w:val="7"/>
  </w:num>
  <w:num w:numId="27">
    <w:abstractNumId w:val="3"/>
  </w:num>
  <w:num w:numId="28">
    <w:abstractNumId w:val="22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077D2"/>
    <w:rsid w:val="0001036B"/>
    <w:rsid w:val="000354DE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63B5"/>
    <w:rsid w:val="000A7069"/>
    <w:rsid w:val="000B01D1"/>
    <w:rsid w:val="000B2716"/>
    <w:rsid w:val="000B27E6"/>
    <w:rsid w:val="000B4897"/>
    <w:rsid w:val="000B629E"/>
    <w:rsid w:val="000B788B"/>
    <w:rsid w:val="000C01C2"/>
    <w:rsid w:val="000D015A"/>
    <w:rsid w:val="000D17F9"/>
    <w:rsid w:val="000D3344"/>
    <w:rsid w:val="000D740D"/>
    <w:rsid w:val="000E16B9"/>
    <w:rsid w:val="000E3ABF"/>
    <w:rsid w:val="000E4BF7"/>
    <w:rsid w:val="000E7627"/>
    <w:rsid w:val="000F37F6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6E2"/>
    <w:rsid w:val="00192B54"/>
    <w:rsid w:val="001A380E"/>
    <w:rsid w:val="001B5C33"/>
    <w:rsid w:val="001B7483"/>
    <w:rsid w:val="001C3940"/>
    <w:rsid w:val="001F372A"/>
    <w:rsid w:val="00204364"/>
    <w:rsid w:val="00205471"/>
    <w:rsid w:val="00205F39"/>
    <w:rsid w:val="00211736"/>
    <w:rsid w:val="00215A06"/>
    <w:rsid w:val="0022002A"/>
    <w:rsid w:val="00220379"/>
    <w:rsid w:val="00225711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596D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6D8"/>
    <w:rsid w:val="002E4B0C"/>
    <w:rsid w:val="002F2C3B"/>
    <w:rsid w:val="002F3166"/>
    <w:rsid w:val="002F64B4"/>
    <w:rsid w:val="00303741"/>
    <w:rsid w:val="00305903"/>
    <w:rsid w:val="0031326C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A33A8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430"/>
    <w:rsid w:val="005F2C28"/>
    <w:rsid w:val="005F462C"/>
    <w:rsid w:val="00601333"/>
    <w:rsid w:val="00605EA9"/>
    <w:rsid w:val="00607F55"/>
    <w:rsid w:val="006164A6"/>
    <w:rsid w:val="0062079A"/>
    <w:rsid w:val="00620E47"/>
    <w:rsid w:val="00621135"/>
    <w:rsid w:val="00622E4F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A3012"/>
    <w:rsid w:val="009A6E8B"/>
    <w:rsid w:val="009D0EA2"/>
    <w:rsid w:val="009D5150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39B2"/>
    <w:rsid w:val="00A24F6D"/>
    <w:rsid w:val="00A340DD"/>
    <w:rsid w:val="00A3721E"/>
    <w:rsid w:val="00A44047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6C31"/>
    <w:rsid w:val="00AE20C6"/>
    <w:rsid w:val="00AF2573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2986"/>
    <w:rsid w:val="00B940DB"/>
    <w:rsid w:val="00B967DC"/>
    <w:rsid w:val="00BA2313"/>
    <w:rsid w:val="00BA2F2C"/>
    <w:rsid w:val="00BC6219"/>
    <w:rsid w:val="00BD6C19"/>
    <w:rsid w:val="00BD7674"/>
    <w:rsid w:val="00BE0189"/>
    <w:rsid w:val="00BF0448"/>
    <w:rsid w:val="00BF291D"/>
    <w:rsid w:val="00BF6F12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95907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5E6E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freepacman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831D-4108-4BC2-BD23-D8D7D12E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5160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81</cp:revision>
  <cp:lastPrinted>2015-09-20T08:44:00Z</cp:lastPrinted>
  <dcterms:created xsi:type="dcterms:W3CDTF">2016-09-25T11:38:00Z</dcterms:created>
  <dcterms:modified xsi:type="dcterms:W3CDTF">2018-12-20T11:00:00Z</dcterms:modified>
</cp:coreProperties>
</file>